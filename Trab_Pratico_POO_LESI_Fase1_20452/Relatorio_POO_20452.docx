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1EEE" w14:textId="6D8AD156" w:rsidR="007015C6" w:rsidRPr="00652E16" w:rsidRDefault="007F3030" w:rsidP="000F46DA">
      <w:pPr>
        <w:pStyle w:val="AllCapsCentered"/>
        <w:spacing w:before="19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Relatório</w:t>
      </w:r>
      <w:r w:rsidR="007015C6" w:rsidRPr="00652E1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d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o trabalho da disciplina </w:t>
      </w:r>
      <w:r w:rsidR="000F46DA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de </w:t>
      </w:r>
      <w:r w:rsidR="00522265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Programação Orientada a Objetos</w:t>
      </w:r>
    </w:p>
    <w:p w14:paraId="416349A2" w14:textId="4F82DDF2" w:rsidR="00D404FF" w:rsidRPr="00652E16" w:rsidRDefault="00522265" w:rsidP="00652E16">
      <w:pPr>
        <w:pStyle w:val="Ttulo"/>
        <w:jc w:val="right"/>
        <w:rPr>
          <w:lang w:val="pt-PT"/>
        </w:rPr>
      </w:pPr>
      <w:r>
        <w:rPr>
          <w:lang w:val="pt-PT"/>
        </w:rPr>
        <w:t>Gestão de alojamentos turísticos</w:t>
      </w:r>
    </w:p>
    <w:p w14:paraId="190C9609" w14:textId="77777777" w:rsidR="00A500F6" w:rsidRDefault="00A500F6" w:rsidP="00652E16">
      <w:pPr>
        <w:pStyle w:val="AllCapsCentered"/>
        <w:spacing w:before="60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</w:p>
    <w:p w14:paraId="12E48401" w14:textId="56AA6D8A" w:rsidR="00A500F6" w:rsidRDefault="00522265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Tiago Afonso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–</w:t>
      </w:r>
      <w:r w:rsidR="00A500F6"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 xml:space="preserve"> </w:t>
      </w: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20452</w:t>
      </w:r>
    </w:p>
    <w:p w14:paraId="4B142424" w14:textId="77777777" w:rsidR="00522265" w:rsidRDefault="00522265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</w:p>
    <w:p w14:paraId="607445AD" w14:textId="76598BE7" w:rsidR="00D033C6" w:rsidRDefault="00522265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Licenciatura em Engenharia de Sistemas Informáticos</w:t>
      </w:r>
    </w:p>
    <w:p w14:paraId="469A2438" w14:textId="66525314" w:rsidR="00522265" w:rsidRDefault="00522265" w:rsidP="00A500F6">
      <w:pPr>
        <w:pStyle w:val="AllCapsCentered"/>
        <w:spacing w:before="120" w:after="120"/>
        <w:jc w:val="right"/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</w:pPr>
      <w:r>
        <w:rPr>
          <w:rFonts w:asciiTheme="majorHAnsi" w:hAnsiTheme="majorHAnsi" w:cs="Arial"/>
          <w:b w:val="0"/>
          <w:caps w:val="0"/>
          <w:color w:val="17365D" w:themeColor="text2" w:themeShade="BF"/>
          <w:sz w:val="28"/>
          <w:szCs w:val="40"/>
          <w:lang w:val="pt-PT"/>
        </w:rPr>
        <w:t>Docente: Luís G. Ferreira</w:t>
      </w:r>
    </w:p>
    <w:p w14:paraId="67A1F714" w14:textId="77777777" w:rsidR="006D4D21" w:rsidRPr="00652E16" w:rsidRDefault="006D4D21" w:rsidP="00652E16">
      <w:pPr>
        <w:pStyle w:val="AllCapsCentered"/>
        <w:spacing w:before="600"/>
        <w:jc w:val="right"/>
        <w:rPr>
          <w:rFonts w:asciiTheme="majorHAnsi" w:hAnsiTheme="majorHAnsi" w:cs="Arial"/>
          <w:color w:val="17365D" w:themeColor="text2" w:themeShade="BF"/>
          <w:sz w:val="28"/>
          <w:szCs w:val="28"/>
          <w:lang w:val="pt-PT"/>
        </w:rPr>
      </w:pPr>
    </w:p>
    <w:p w14:paraId="09B32641" w14:textId="0AB837D8" w:rsidR="00D404FF" w:rsidRPr="00522265" w:rsidRDefault="00856423" w:rsidP="00522265">
      <w:pPr>
        <w:pStyle w:val="StyleCentered"/>
        <w:jc w:val="right"/>
        <w:rPr>
          <w:rFonts w:asciiTheme="majorHAnsi" w:hAnsiTheme="majorHAnsi" w:cs="Arial"/>
          <w:color w:val="17365D" w:themeColor="text2" w:themeShade="BF"/>
          <w:lang w:val="pt-PT"/>
        </w:rPr>
        <w:sectPr w:rsidR="00D404FF" w:rsidRPr="00522265" w:rsidSect="009741E1">
          <w:footerReference w:type="default" r:id="rId8"/>
          <w:footerReference w:type="first" r:id="rId9"/>
          <w:pgSz w:w="11906" w:h="16838" w:code="9"/>
          <w:pgMar w:top="1701" w:right="1247" w:bottom="1134" w:left="1814" w:header="680" w:footer="680" w:gutter="0"/>
          <w:pgNumType w:start="0"/>
          <w:cols w:space="708"/>
          <w:titlePg/>
          <w:docGrid w:linePitch="360"/>
        </w:sectPr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 wp14:anchorId="5EF43E7F" wp14:editId="5B0E8858">
            <wp:simplePos x="0" y="0"/>
            <wp:positionH relativeFrom="column">
              <wp:posOffset>1705610</wp:posOffset>
            </wp:positionH>
            <wp:positionV relativeFrom="paragraph">
              <wp:posOffset>3130550</wp:posOffset>
            </wp:positionV>
            <wp:extent cx="1846800" cy="648000"/>
            <wp:effectExtent l="0" t="0" r="0" b="0"/>
            <wp:wrapNone/>
            <wp:docPr id="2" name="Imagem 2" descr="C:\Users\PT\AppData\Local\Microsoft\Windows\INetCache\Content.Word\EST Logo_rgb_Lnd_OnW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T\AppData\Local\Microsoft\Windows\INetCache\Content.Word\EST Logo_rgb_Lnd_OnWh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8" b="24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265">
        <w:rPr>
          <w:rFonts w:asciiTheme="majorHAnsi" w:hAnsiTheme="majorHAnsi" w:cs="Arial"/>
          <w:color w:val="17365D" w:themeColor="text2" w:themeShade="BF"/>
          <w:lang w:val="pt-PT"/>
        </w:rPr>
        <w:t>Novembro</w:t>
      </w:r>
      <w:r w:rsidR="00D404FF" w:rsidRPr="00652E16">
        <w:rPr>
          <w:rFonts w:asciiTheme="majorHAnsi" w:hAnsiTheme="majorHAnsi" w:cs="Arial"/>
          <w:color w:val="17365D" w:themeColor="text2" w:themeShade="BF"/>
          <w:lang w:val="pt-PT"/>
        </w:rPr>
        <w:t xml:space="preserve"> de </w:t>
      </w:r>
      <w:r w:rsidR="00522265">
        <w:rPr>
          <w:rFonts w:asciiTheme="majorHAnsi" w:hAnsiTheme="majorHAnsi" w:cs="Arial"/>
          <w:color w:val="17365D" w:themeColor="text2" w:themeShade="BF"/>
          <w:lang w:val="pt-PT"/>
        </w:rPr>
        <w:t>2023</w:t>
      </w:r>
    </w:p>
    <w:p w14:paraId="099B6685" w14:textId="77777777" w:rsidR="004C5855" w:rsidRDefault="004C5855" w:rsidP="004C5855">
      <w:pPr>
        <w:pStyle w:val="Ttulo1"/>
        <w:rPr>
          <w:lang w:val="pt-PT"/>
        </w:rPr>
      </w:pPr>
      <w:bookmarkStart w:id="0" w:name="_Toc150984926"/>
      <w:r>
        <w:rPr>
          <w:lang w:val="pt-PT"/>
        </w:rPr>
        <w:lastRenderedPageBreak/>
        <w:t>Resumo</w:t>
      </w:r>
      <w:bookmarkEnd w:id="0"/>
    </w:p>
    <w:p w14:paraId="29B8BCFB" w14:textId="77777777" w:rsidR="004C5855" w:rsidRDefault="004C5855" w:rsidP="004C5855">
      <w:pPr>
        <w:rPr>
          <w:lang w:val="pt-PT"/>
        </w:rPr>
      </w:pPr>
      <w:r w:rsidRPr="00522265">
        <w:rPr>
          <w:lang w:val="pt-PT"/>
        </w:rPr>
        <w:t xml:space="preserve">O projeto propõe o desenvolvimento de um Sistema de Gestão de Alojamentos Turísticos utilizando Programação Orientada a Objetos em C# (C Sharp). O </w:t>
      </w:r>
      <w:r>
        <w:rPr>
          <w:lang w:val="pt-PT"/>
        </w:rPr>
        <w:t>projeto</w:t>
      </w:r>
      <w:r w:rsidRPr="00522265">
        <w:rPr>
          <w:lang w:val="pt-PT"/>
        </w:rPr>
        <w:t xml:space="preserve"> </w:t>
      </w:r>
      <w:r>
        <w:rPr>
          <w:lang w:val="pt-PT"/>
        </w:rPr>
        <w:t>pretende</w:t>
      </w:r>
      <w:r w:rsidRPr="00522265">
        <w:rPr>
          <w:lang w:val="pt-PT"/>
        </w:rPr>
        <w:t xml:space="preserve"> oferecer uma plataforma abrangente para a administração eficiente de </w:t>
      </w:r>
      <w:r>
        <w:rPr>
          <w:lang w:val="pt-PT"/>
        </w:rPr>
        <w:t>propriedades turísticas</w:t>
      </w:r>
      <w:r w:rsidRPr="00522265">
        <w:rPr>
          <w:lang w:val="pt-PT"/>
        </w:rPr>
        <w:t>, focando em registos, consultas, reservas, check-in, gestão de clientes e alojamentos.</w:t>
      </w:r>
    </w:p>
    <w:p w14:paraId="1CE76641" w14:textId="744A915E" w:rsidR="004C5855" w:rsidRPr="004C5855" w:rsidRDefault="004C5855" w:rsidP="004C5855">
      <w:pPr>
        <w:rPr>
          <w:lang w:val="pt-PT"/>
        </w:rPr>
      </w:pPr>
      <w:r>
        <w:rPr>
          <w:lang w:val="pt-PT"/>
        </w:rPr>
        <w:br w:type="page"/>
      </w:r>
    </w:p>
    <w:p w14:paraId="0333BED4" w14:textId="447DF076" w:rsidR="00AD525E" w:rsidRPr="00652E16" w:rsidRDefault="00FC228D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lastRenderedPageBreak/>
        <w:t>Índice</w:t>
      </w:r>
    </w:p>
    <w:p w14:paraId="34B44169" w14:textId="1248C470" w:rsidR="00A33BC6" w:rsidRDefault="006E0BBC">
      <w:pPr>
        <w:pStyle w:val="ndice1"/>
        <w:rPr>
          <w:rFonts w:cstheme="minorBidi"/>
          <w:bCs w:val="0"/>
          <w:smallCap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r>
        <w:rPr>
          <w:bCs w:val="0"/>
          <w:caps/>
          <w:smallCaps w:val="0"/>
          <w:lang w:val="pt-PT"/>
        </w:rPr>
        <w:fldChar w:fldCharType="begin"/>
      </w:r>
      <w:r w:rsidR="0011508A">
        <w:rPr>
          <w:bCs w:val="0"/>
          <w:caps/>
          <w:smallCaps w:val="0"/>
          <w:lang w:val="pt-PT"/>
        </w:rPr>
        <w:instrText xml:space="preserve"> TOC \o "1-3" \h \z \u </w:instrText>
      </w:r>
      <w:r>
        <w:rPr>
          <w:bCs w:val="0"/>
          <w:caps/>
          <w:smallCaps w:val="0"/>
          <w:lang w:val="pt-PT"/>
        </w:rPr>
        <w:fldChar w:fldCharType="separate"/>
      </w:r>
      <w:hyperlink w:anchor="_Toc150984926" w:history="1">
        <w:r w:rsidR="00A33BC6" w:rsidRPr="00417849">
          <w:rPr>
            <w:rStyle w:val="Hiperligao"/>
            <w:lang w:val="pt-PT"/>
          </w:rPr>
          <w:t>Resumo</w:t>
        </w:r>
        <w:r w:rsidR="00A33BC6">
          <w:rPr>
            <w:noProof/>
            <w:webHidden/>
          </w:rPr>
          <w:tab/>
        </w:r>
        <w:r w:rsidR="00A33BC6">
          <w:rPr>
            <w:noProof/>
            <w:webHidden/>
          </w:rPr>
          <w:fldChar w:fldCharType="begin"/>
        </w:r>
        <w:r w:rsidR="00A33BC6">
          <w:rPr>
            <w:noProof/>
            <w:webHidden/>
          </w:rPr>
          <w:instrText xml:space="preserve"> PAGEREF _Toc150984926 \h </w:instrText>
        </w:r>
        <w:r w:rsidR="00A33BC6">
          <w:rPr>
            <w:noProof/>
            <w:webHidden/>
          </w:rPr>
        </w:r>
        <w:r w:rsidR="00A33BC6">
          <w:rPr>
            <w:noProof/>
            <w:webHidden/>
          </w:rPr>
          <w:fldChar w:fldCharType="separate"/>
        </w:r>
        <w:r w:rsidR="00A33BC6">
          <w:rPr>
            <w:noProof/>
            <w:webHidden/>
          </w:rPr>
          <w:t>I</w:t>
        </w:r>
        <w:r w:rsidR="00A33BC6">
          <w:rPr>
            <w:noProof/>
            <w:webHidden/>
          </w:rPr>
          <w:fldChar w:fldCharType="end"/>
        </w:r>
      </w:hyperlink>
    </w:p>
    <w:p w14:paraId="023E2341" w14:textId="2E285A06" w:rsidR="00A33BC6" w:rsidRDefault="00A33BC6">
      <w:pPr>
        <w:pStyle w:val="ndice1"/>
        <w:rPr>
          <w:rFonts w:cstheme="minorBidi"/>
          <w:bCs w:val="0"/>
          <w:smallCap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27" w:history="1">
        <w:r w:rsidRPr="00417849">
          <w:rPr>
            <w:rStyle w:val="Hiperligao"/>
            <w:lang w:val="pt-PT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B1A61" w14:textId="4FB9099D" w:rsidR="00A33BC6" w:rsidRDefault="00A33BC6">
      <w:pPr>
        <w:pStyle w:val="ndice2"/>
        <w:rPr>
          <w:bC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28" w:history="1">
        <w:r w:rsidRPr="00417849">
          <w:rPr>
            <w:rStyle w:val="Hiperligao"/>
            <w:lang w:val="pt-PT"/>
          </w:rPr>
          <w:t>Objetivos do Projeto: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8FC3B3" w14:textId="7F8E69C2" w:rsidR="00A33BC6" w:rsidRDefault="00A33BC6">
      <w:pPr>
        <w:pStyle w:val="ndice1"/>
        <w:rPr>
          <w:rFonts w:cstheme="minorBidi"/>
          <w:bCs w:val="0"/>
          <w:smallCap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29" w:history="1">
        <w:r w:rsidRPr="00417849">
          <w:rPr>
            <w:rStyle w:val="Hiperligao"/>
            <w:lang w:val="pt-PT"/>
          </w:rPr>
          <w:t>Arquitetura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5366F2" w14:textId="2CDA8566" w:rsidR="00A33BC6" w:rsidRDefault="00A33BC6">
      <w:pPr>
        <w:pStyle w:val="ndice2"/>
        <w:rPr>
          <w:bC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30" w:history="1">
        <w:r w:rsidRPr="00417849">
          <w:rPr>
            <w:rStyle w:val="Hiperligao"/>
            <w:lang w:val="pt-PT"/>
          </w:rPr>
          <w:t>Alojamentos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11F3E" w14:textId="37E58ECA" w:rsidR="00A33BC6" w:rsidRDefault="00A33BC6">
      <w:pPr>
        <w:pStyle w:val="ndice3"/>
        <w:rPr>
          <w:rFonts w:asciiTheme="minorHAnsi" w:hAnsiTheme="minorHAnsi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31" w:history="1">
        <w:r w:rsidRPr="00417849">
          <w:rPr>
            <w:rStyle w:val="Hiperligao"/>
            <w:lang w:val="pt-PT"/>
          </w:rPr>
          <w:t>Classe 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385263" w14:textId="4673E146" w:rsidR="00A33BC6" w:rsidRDefault="00A33BC6">
      <w:pPr>
        <w:pStyle w:val="ndice3"/>
        <w:rPr>
          <w:rFonts w:asciiTheme="minorHAnsi" w:hAnsiTheme="minorHAnsi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32" w:history="1">
        <w:r w:rsidRPr="00417849">
          <w:rPr>
            <w:rStyle w:val="Hiperligao"/>
            <w:lang w:val="pt-PT"/>
          </w:rPr>
          <w:t>Classe Propriedades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BD50AB" w14:textId="038A1EBA" w:rsidR="00A33BC6" w:rsidRDefault="00A33BC6">
      <w:pPr>
        <w:pStyle w:val="ndice2"/>
        <w:rPr>
          <w:bC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33" w:history="1">
        <w:r w:rsidRPr="00417849">
          <w:rPr>
            <w:rStyle w:val="Hiperligao"/>
            <w:lang w:val="pt-PT"/>
          </w:rPr>
          <w:t>Pessoas 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CC8C81" w14:textId="4BD8E79D" w:rsidR="00A33BC6" w:rsidRDefault="00A33BC6">
      <w:pPr>
        <w:pStyle w:val="ndice2"/>
        <w:rPr>
          <w:bCs w:val="0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34" w:history="1">
        <w:r w:rsidRPr="00417849">
          <w:rPr>
            <w:rStyle w:val="Hiperligao"/>
            <w:lang w:val="pt-PT"/>
          </w:rPr>
          <w:t>Gestão Turística 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372FA4" w14:textId="5AD4E046" w:rsidR="00A33BC6" w:rsidRDefault="00A33BC6">
      <w:pPr>
        <w:pStyle w:val="ndice3"/>
        <w:rPr>
          <w:rFonts w:asciiTheme="minorHAnsi" w:hAnsiTheme="minorHAnsi"/>
          <w:noProof/>
          <w:kern w:val="2"/>
          <w:sz w:val="22"/>
          <w:szCs w:val="22"/>
          <w:lang w:val="pt-PT" w:eastAsia="pt-PT" w:bidi="ar-SA"/>
          <w14:ligatures w14:val="standardContextual"/>
        </w:rPr>
      </w:pPr>
      <w:hyperlink w:anchor="_Toc150984935" w:history="1">
        <w:r w:rsidRPr="00417849">
          <w:rPr>
            <w:rStyle w:val="Hiperligao"/>
            <w:lang w:val="pt-PT"/>
          </w:rPr>
          <w:t>Classe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B64A33" w14:textId="6E2B8D4D" w:rsidR="00AD525E" w:rsidRPr="00652E16" w:rsidRDefault="006E0BBC" w:rsidP="00AD525E">
      <w:pPr>
        <w:rPr>
          <w:lang w:val="pt-PT"/>
        </w:rPr>
      </w:pPr>
      <w:r>
        <w:rPr>
          <w:rFonts w:cs="Arial"/>
          <w:bCs/>
          <w:caps/>
          <w:smallCaps/>
          <w:sz w:val="24"/>
          <w:szCs w:val="24"/>
          <w:lang w:val="pt-PT"/>
        </w:rPr>
        <w:fldChar w:fldCharType="end"/>
      </w:r>
    </w:p>
    <w:p w14:paraId="17494578" w14:textId="77777777" w:rsidR="00AD525E" w:rsidRPr="00652E16" w:rsidRDefault="00AD525E" w:rsidP="00652E16">
      <w:pPr>
        <w:spacing w:before="840" w:after="480"/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</w:pPr>
      <w:r w:rsidRPr="00652E16">
        <w:rPr>
          <w:rFonts w:asciiTheme="majorHAnsi" w:hAnsiTheme="majorHAnsi" w:cs="Arial"/>
          <w:b/>
          <w:color w:val="365F91" w:themeColor="accent1" w:themeShade="BF"/>
          <w:sz w:val="28"/>
          <w:szCs w:val="28"/>
          <w:lang w:val="pt-PT"/>
        </w:rPr>
        <w:t>Lista de Figuras</w:t>
      </w:r>
    </w:p>
    <w:p w14:paraId="2CFC88B2" w14:textId="3B0F243D" w:rsidR="00F7277B" w:rsidRDefault="006E0BBC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r w:rsidRPr="00652E16">
        <w:rPr>
          <w:lang w:val="pt-PT"/>
        </w:rPr>
        <w:fldChar w:fldCharType="begin"/>
      </w:r>
      <w:r w:rsidR="00AD525E" w:rsidRPr="00652E16">
        <w:rPr>
          <w:lang w:val="pt-PT"/>
        </w:rPr>
        <w:instrText xml:space="preserve"> TOC \h \z \c "Figura" </w:instrText>
      </w:r>
      <w:r w:rsidRPr="00652E16">
        <w:rPr>
          <w:lang w:val="pt-PT"/>
        </w:rPr>
        <w:fldChar w:fldCharType="separate"/>
      </w:r>
      <w:hyperlink w:anchor="_Toc150984819" w:history="1">
        <w:r w:rsidR="00F7277B" w:rsidRPr="00AD0E88">
          <w:rPr>
            <w:rStyle w:val="Hiperligao"/>
          </w:rPr>
          <w:t>Figura 1 - Divisão do projeto</w:t>
        </w:r>
        <w:r w:rsidR="00F7277B">
          <w:rPr>
            <w:noProof/>
            <w:webHidden/>
          </w:rPr>
          <w:tab/>
        </w:r>
        <w:r w:rsidR="00F7277B">
          <w:rPr>
            <w:noProof/>
            <w:webHidden/>
          </w:rPr>
          <w:fldChar w:fldCharType="begin"/>
        </w:r>
        <w:r w:rsidR="00F7277B">
          <w:rPr>
            <w:noProof/>
            <w:webHidden/>
          </w:rPr>
          <w:instrText xml:space="preserve"> PAGEREF _Toc150984819 \h </w:instrText>
        </w:r>
        <w:r w:rsidR="00F7277B">
          <w:rPr>
            <w:noProof/>
            <w:webHidden/>
          </w:rPr>
        </w:r>
        <w:r w:rsidR="00F7277B">
          <w:rPr>
            <w:noProof/>
            <w:webHidden/>
          </w:rPr>
          <w:fldChar w:fldCharType="separate"/>
        </w:r>
        <w:r w:rsidR="00F7277B">
          <w:rPr>
            <w:noProof/>
            <w:webHidden/>
          </w:rPr>
          <w:t>6</w:t>
        </w:r>
        <w:r w:rsidR="00F7277B">
          <w:rPr>
            <w:noProof/>
            <w:webHidden/>
          </w:rPr>
          <w:fldChar w:fldCharType="end"/>
        </w:r>
      </w:hyperlink>
    </w:p>
    <w:p w14:paraId="6F14DCF8" w14:textId="6E7AB7E8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r:id="rId11" w:anchor="_Toc150984820" w:history="1">
        <w:r w:rsidRPr="00AD0E88">
          <w:rPr>
            <w:rStyle w:val="Hiperligao"/>
          </w:rPr>
          <w:t>Figura 2 - Diagrama de Classes - 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6DFACD" w14:textId="2E887290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1" w:history="1">
        <w:r w:rsidRPr="00AD0E88">
          <w:rPr>
            <w:rStyle w:val="Hiperligao"/>
            <w:lang w:val="pt-PT"/>
          </w:rPr>
          <w:t>Figura 3 - Atributos de uma 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B42BF" w14:textId="20FEB17C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2" w:history="1">
        <w:r w:rsidRPr="00AD0E88">
          <w:rPr>
            <w:rStyle w:val="Hiperligao"/>
            <w:lang w:val="pt-PT"/>
          </w:rPr>
          <w:t>Figura 4 - Construtor de uma 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7C5CAB" w14:textId="2CC2130D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3" w:history="1">
        <w:r w:rsidRPr="00AD0E88">
          <w:rPr>
            <w:rStyle w:val="Hiperligao"/>
            <w:lang w:val="pt-PT"/>
          </w:rPr>
          <w:t>Figura 5 - Propriedades de uma 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FC10AB" w14:textId="0B58B5DF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r:id="rId12" w:anchor="_Toc150984824" w:history="1">
        <w:r w:rsidRPr="00AD0E88">
          <w:rPr>
            <w:rStyle w:val="Hiperligao"/>
          </w:rPr>
          <w:t>Figura 6 - Override 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185666" w14:textId="3886AF99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5" w:history="1">
        <w:r w:rsidRPr="00AD0E88">
          <w:rPr>
            <w:rStyle w:val="Hiperligao"/>
            <w:lang w:val="pt-PT"/>
          </w:rPr>
          <w:t>Figura 7 - Diagrama de Classes - Propriedades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B75E92" w14:textId="40530D83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6" w:history="1">
        <w:r w:rsidRPr="00AD0E88">
          <w:rPr>
            <w:rStyle w:val="Hiperligao"/>
          </w:rPr>
          <w:t>Figura 8 - Atributos Propriedades (Array)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B3E6E0" w14:textId="25BA7569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7" w:history="1">
        <w:r w:rsidRPr="00AD0E88">
          <w:rPr>
            <w:rStyle w:val="Hiperligao"/>
          </w:rPr>
          <w:t>Figura 9 - Construtor Array Propriedades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ACDF11" w14:textId="5E5CF8B1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8" w:history="1">
        <w:r w:rsidRPr="00AD0E88">
          <w:rPr>
            <w:rStyle w:val="Hiperligao"/>
            <w:lang w:val="pt-PT"/>
          </w:rPr>
          <w:t>Figura 10 - Propriedades da classe Propriedades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F651C9" w14:textId="54F9B2CF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29" w:history="1">
        <w:r w:rsidRPr="00AD0E88">
          <w:rPr>
            <w:rStyle w:val="Hiperligao"/>
            <w:lang w:val="pt-PT"/>
          </w:rPr>
          <w:t>Figura 11 - OUTROS METODOS - &gt; ShowPropriedades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AC7838" w14:textId="59A9670D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0" w:history="1">
        <w:r w:rsidRPr="00AD0E88">
          <w:rPr>
            <w:rStyle w:val="Hiperligao"/>
            <w:lang w:val="pt-PT"/>
          </w:rPr>
          <w:t>Figura 12 - OUTROS METODOS -&gt; ExistePropriedade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8CBAE9" w14:textId="3B2C6476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1" w:history="1">
        <w:r w:rsidRPr="00AD0E88">
          <w:rPr>
            <w:rStyle w:val="Hiperligao"/>
          </w:rPr>
          <w:t>Figura 13 - OUTROS METODOS -&gt; InserirPropriedade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EB49D2" w14:textId="72732449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2" w:history="1">
        <w:r w:rsidRPr="00AD0E88">
          <w:rPr>
            <w:rStyle w:val="Hiperligao"/>
            <w:lang w:val="pt-PT"/>
          </w:rPr>
          <w:t>Figura 14 - OUTROS METODOS -&gt; Verificadisponibilidade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7BDA93" w14:textId="2D026FA2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3" w:history="1">
        <w:r w:rsidRPr="00AD0E88">
          <w:rPr>
            <w:rStyle w:val="Hiperligao"/>
            <w:lang w:val="pt-PT"/>
          </w:rPr>
          <w:t>Figura 15 - Diagrama de Classes Pessoas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7D18B7" w14:textId="25174561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4" w:history="1">
        <w:r w:rsidRPr="00AD0E88">
          <w:rPr>
            <w:rStyle w:val="Hiperligao"/>
            <w:lang w:val="pt-PT"/>
          </w:rPr>
          <w:t>Figura 16 - Diagrama de Classes de uma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29D9C1" w14:textId="6F26CD11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5" w:history="1">
        <w:r w:rsidRPr="00AD0E88">
          <w:rPr>
            <w:rStyle w:val="Hiperligao"/>
            <w:lang w:val="pt-PT"/>
          </w:rPr>
          <w:t>Figura 17 - Atributos da Classe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93A092" w14:textId="04EC907B" w:rsidR="00F7277B" w:rsidRDefault="00F7277B">
      <w:pPr>
        <w:pStyle w:val="ndicedeilustraes"/>
        <w:tabs>
          <w:tab w:val="right" w:pos="8835"/>
        </w:tabs>
        <w:rPr>
          <w:noProof/>
          <w:kern w:val="2"/>
          <w:sz w:val="22"/>
          <w:lang w:val="pt-PT" w:eastAsia="pt-PT" w:bidi="ar-SA"/>
          <w14:ligatures w14:val="standardContextual"/>
        </w:rPr>
      </w:pPr>
      <w:hyperlink w:anchor="_Toc150984836" w:history="1">
        <w:r w:rsidRPr="00AD0E88">
          <w:rPr>
            <w:rStyle w:val="Hiperligao"/>
            <w:lang w:val="pt-PT"/>
          </w:rPr>
          <w:t>Figura 18 - Construtor de uma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_Toc150984836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FA1DEE" w14:textId="0083EA9E" w:rsidR="00AD525E" w:rsidRPr="00652E16" w:rsidRDefault="006E0BBC" w:rsidP="00AD525E">
      <w:pPr>
        <w:rPr>
          <w:lang w:val="pt-PT"/>
        </w:rPr>
      </w:pPr>
      <w:r w:rsidRPr="00652E16">
        <w:rPr>
          <w:lang w:val="pt-PT"/>
        </w:rPr>
        <w:fldChar w:fldCharType="end"/>
      </w:r>
    </w:p>
    <w:p w14:paraId="02183467" w14:textId="36C7822E" w:rsidR="00AD525E" w:rsidRPr="00652E16" w:rsidRDefault="00AD525E" w:rsidP="00AD525E">
      <w:pPr>
        <w:rPr>
          <w:lang w:val="pt-PT"/>
        </w:rPr>
        <w:sectPr w:rsidR="00AD525E" w:rsidRPr="00652E16" w:rsidSect="00A168CC">
          <w:pgSz w:w="11906" w:h="16838" w:code="9"/>
          <w:pgMar w:top="1701" w:right="1247" w:bottom="1134" w:left="1814" w:header="680" w:footer="680" w:gutter="0"/>
          <w:pgNumType w:fmt="upperRoman" w:start="1"/>
          <w:cols w:space="708"/>
          <w:docGrid w:linePitch="360"/>
        </w:sectPr>
      </w:pPr>
    </w:p>
    <w:p w14:paraId="142EA699" w14:textId="77777777" w:rsidR="004C5855" w:rsidRDefault="004C5855" w:rsidP="004C5855">
      <w:pPr>
        <w:pStyle w:val="Ttulo1"/>
        <w:rPr>
          <w:lang w:val="pt-PT"/>
        </w:rPr>
      </w:pPr>
      <w:bookmarkStart w:id="1" w:name="_Toc150984927"/>
      <w:r>
        <w:rPr>
          <w:lang w:val="pt-PT"/>
        </w:rPr>
        <w:lastRenderedPageBreak/>
        <w:t>Introdução</w:t>
      </w:r>
      <w:bookmarkEnd w:id="1"/>
    </w:p>
    <w:p w14:paraId="1A6EA5F1" w14:textId="230B01FB" w:rsidR="003D46D3" w:rsidRPr="003D46D3" w:rsidRDefault="003D46D3" w:rsidP="003D46D3">
      <w:pPr>
        <w:rPr>
          <w:lang w:val="pt-PT"/>
        </w:rPr>
      </w:pPr>
      <w:r w:rsidRPr="003D46D3">
        <w:rPr>
          <w:lang w:val="pt-PT"/>
        </w:rPr>
        <w:t>Na era dinâmica e cada vez mais conectada do turismo, a eficaz gestão de alojamentos turísticos é essencial para proporcionar experiências positivas aos viajantes. O projeto em questão visa desenvolver um Sistema de Gestão de Alojamentos Turísticos, utilizando linguagem C# (C Sharp).</w:t>
      </w:r>
    </w:p>
    <w:p w14:paraId="405BB5B5" w14:textId="0ED04654" w:rsidR="003D46D3" w:rsidRPr="003D46D3" w:rsidRDefault="003D46D3" w:rsidP="003D46D3">
      <w:pPr>
        <w:rPr>
          <w:lang w:val="pt-PT"/>
        </w:rPr>
      </w:pPr>
      <w:r w:rsidRPr="003D46D3">
        <w:rPr>
          <w:lang w:val="pt-PT"/>
        </w:rPr>
        <w:t>A indústria hoteleira enfrenta desafios constantes na busca por uma gestão eficiente, que abrange desde o registo preciso de informações até a facilitação do processo de reservas e check-in. Este projeto emerge como resposta a essa necessidade, propondo uma solução para a administração de alojamentos turísticos.</w:t>
      </w:r>
    </w:p>
    <w:p w14:paraId="30385FC5" w14:textId="6726B943" w:rsidR="003D46D3" w:rsidRDefault="003D46D3" w:rsidP="003D46D3">
      <w:pPr>
        <w:rPr>
          <w:lang w:val="pt-PT"/>
        </w:rPr>
      </w:pPr>
      <w:r w:rsidRPr="003D46D3">
        <w:rPr>
          <w:lang w:val="pt-PT"/>
        </w:rPr>
        <w:t>O Sistema de Gestão proposto não apenas simplificará tarefas operacionais, como também proporcionará uma experiência aprimorada tanto para os gestores quanto para os hóspedes.</w:t>
      </w:r>
    </w:p>
    <w:p w14:paraId="78409171" w14:textId="200FF961" w:rsidR="003D46D3" w:rsidRPr="003D46D3" w:rsidRDefault="003D46D3" w:rsidP="003D46D3">
      <w:pPr>
        <w:rPr>
          <w:lang w:val="pt-PT"/>
        </w:rPr>
      </w:pPr>
      <w:r>
        <w:rPr>
          <w:lang w:val="pt-PT"/>
        </w:rPr>
        <w:t>Para é proposto alcançar alguns objetivos.</w:t>
      </w:r>
    </w:p>
    <w:p w14:paraId="7DBED8D0" w14:textId="77777777" w:rsidR="003D46D3" w:rsidRPr="003D46D3" w:rsidRDefault="003D46D3" w:rsidP="003D46D3">
      <w:pPr>
        <w:rPr>
          <w:lang w:val="pt-PT"/>
        </w:rPr>
      </w:pPr>
    </w:p>
    <w:p w14:paraId="1D909202" w14:textId="77777777" w:rsidR="003D46D3" w:rsidRPr="003D46D3" w:rsidRDefault="003D46D3" w:rsidP="003D46D3">
      <w:pPr>
        <w:pStyle w:val="Ttulo2"/>
        <w:rPr>
          <w:lang w:val="pt-PT"/>
        </w:rPr>
      </w:pPr>
      <w:bookmarkStart w:id="2" w:name="_Toc150984928"/>
      <w:r w:rsidRPr="003D46D3">
        <w:rPr>
          <w:lang w:val="pt-PT"/>
        </w:rPr>
        <w:t>Objetivos do Projeto:</w:t>
      </w:r>
      <w:bookmarkEnd w:id="2"/>
    </w:p>
    <w:p w14:paraId="63642227" w14:textId="574041C3" w:rsidR="003D46D3" w:rsidRPr="003D46D3" w:rsidRDefault="003D46D3" w:rsidP="003D46D3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 w:rsidRPr="003D46D3">
        <w:rPr>
          <w:b/>
          <w:bCs/>
          <w:lang w:val="pt-PT"/>
        </w:rPr>
        <w:t>Eficiência Operacional:</w:t>
      </w:r>
      <w:r>
        <w:rPr>
          <w:b/>
          <w:bCs/>
          <w:lang w:val="pt-PT"/>
        </w:rPr>
        <w:t xml:space="preserve"> </w:t>
      </w:r>
      <w:r w:rsidRPr="003D46D3">
        <w:rPr>
          <w:lang w:val="pt-PT"/>
        </w:rPr>
        <w:t>Desenvolver um sistema que otimize a gestão diária de alojamentos, reduzindo redundâncias e automatizando processos.</w:t>
      </w:r>
    </w:p>
    <w:p w14:paraId="6537F990" w14:textId="77777777" w:rsidR="003D46D3" w:rsidRPr="003D46D3" w:rsidRDefault="003D46D3" w:rsidP="003D46D3">
      <w:pPr>
        <w:pStyle w:val="PargrafodaLista"/>
        <w:rPr>
          <w:b/>
          <w:bCs/>
          <w:lang w:val="pt-PT"/>
        </w:rPr>
      </w:pPr>
    </w:p>
    <w:p w14:paraId="226E9E94" w14:textId="18A7E891" w:rsidR="003D46D3" w:rsidRPr="003D46D3" w:rsidRDefault="003D46D3" w:rsidP="003D46D3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 w:rsidRPr="003D46D3">
        <w:rPr>
          <w:b/>
          <w:bCs/>
          <w:lang w:val="pt-PT"/>
        </w:rPr>
        <w:t>Experiência do Cliente:</w:t>
      </w:r>
      <w:r>
        <w:rPr>
          <w:b/>
          <w:bCs/>
          <w:lang w:val="pt-PT"/>
        </w:rPr>
        <w:t xml:space="preserve"> </w:t>
      </w:r>
      <w:r w:rsidRPr="003D46D3">
        <w:rPr>
          <w:lang w:val="pt-PT"/>
        </w:rPr>
        <w:t>Aprimorar a experiência dos</w:t>
      </w:r>
      <w:r>
        <w:rPr>
          <w:lang w:val="pt-PT"/>
        </w:rPr>
        <w:t xml:space="preserve"> clientes</w:t>
      </w:r>
      <w:r w:rsidRPr="003D46D3">
        <w:rPr>
          <w:lang w:val="pt-PT"/>
        </w:rPr>
        <w:t>, permitindo reservas intuitivas, check-ins rápidos e acesso facilitado a informações relevantes.</w:t>
      </w:r>
    </w:p>
    <w:p w14:paraId="3B667768" w14:textId="77777777" w:rsidR="003D46D3" w:rsidRPr="003D46D3" w:rsidRDefault="003D46D3" w:rsidP="003D46D3">
      <w:pPr>
        <w:pStyle w:val="PargrafodaLista"/>
        <w:rPr>
          <w:b/>
          <w:bCs/>
          <w:lang w:val="pt-PT"/>
        </w:rPr>
      </w:pPr>
    </w:p>
    <w:p w14:paraId="7DA70A2B" w14:textId="2E8ADFCC" w:rsidR="003D46D3" w:rsidRPr="003D46D3" w:rsidRDefault="003D46D3" w:rsidP="003D46D3">
      <w:pPr>
        <w:pStyle w:val="PargrafodaLista"/>
        <w:numPr>
          <w:ilvl w:val="0"/>
          <w:numId w:val="12"/>
        </w:numPr>
        <w:rPr>
          <w:b/>
          <w:bCs/>
          <w:lang w:val="pt-PT"/>
        </w:rPr>
      </w:pPr>
      <w:r w:rsidRPr="003D46D3">
        <w:rPr>
          <w:b/>
          <w:bCs/>
          <w:lang w:val="pt-PT"/>
        </w:rPr>
        <w:t>Registro Detalhado:</w:t>
      </w:r>
      <w:r>
        <w:rPr>
          <w:b/>
          <w:bCs/>
          <w:lang w:val="pt-PT"/>
        </w:rPr>
        <w:t xml:space="preserve"> </w:t>
      </w:r>
      <w:r w:rsidRPr="003D46D3">
        <w:rPr>
          <w:lang w:val="pt-PT"/>
        </w:rPr>
        <w:t xml:space="preserve">Garantir um registo detalhado e seguro de dados, abrangendo informações dos clientes, </w:t>
      </w:r>
      <w:r w:rsidR="0026690B">
        <w:rPr>
          <w:lang w:val="pt-PT"/>
        </w:rPr>
        <w:t>propriedade</w:t>
      </w:r>
      <w:r w:rsidRPr="003D46D3">
        <w:rPr>
          <w:lang w:val="pt-PT"/>
        </w:rPr>
        <w:t xml:space="preserve"> e condições dos alojamentos.</w:t>
      </w:r>
    </w:p>
    <w:p w14:paraId="2B6DCB7B" w14:textId="77777777" w:rsidR="003D46D3" w:rsidRPr="003D46D3" w:rsidRDefault="003D46D3" w:rsidP="003D46D3">
      <w:pPr>
        <w:pStyle w:val="PargrafodaLista"/>
        <w:rPr>
          <w:b/>
          <w:bCs/>
          <w:lang w:val="pt-PT"/>
        </w:rPr>
      </w:pPr>
    </w:p>
    <w:p w14:paraId="02A1D84D" w14:textId="430D458D" w:rsidR="003D46D3" w:rsidRDefault="003D46D3" w:rsidP="003D46D3">
      <w:pPr>
        <w:pStyle w:val="PargrafodaLista"/>
        <w:numPr>
          <w:ilvl w:val="0"/>
          <w:numId w:val="12"/>
        </w:numPr>
        <w:rPr>
          <w:lang w:val="pt-PT"/>
        </w:rPr>
      </w:pPr>
      <w:r w:rsidRPr="003D46D3">
        <w:rPr>
          <w:b/>
          <w:bCs/>
          <w:lang w:val="pt-PT"/>
        </w:rPr>
        <w:t>Versatilidade:</w:t>
      </w:r>
      <w:r>
        <w:rPr>
          <w:lang w:val="pt-PT"/>
        </w:rPr>
        <w:t xml:space="preserve"> </w:t>
      </w:r>
      <w:r w:rsidRPr="003D46D3">
        <w:rPr>
          <w:lang w:val="pt-PT"/>
        </w:rPr>
        <w:t>Criar um sistema adaptável, capaz de gerenciar diferentes tipos de alojamentos e se ajustar às necessidades específicas de diversos estabelecimentos.</w:t>
      </w:r>
    </w:p>
    <w:p w14:paraId="1631B170" w14:textId="77777777" w:rsidR="00F6035B" w:rsidRPr="00F6035B" w:rsidRDefault="00F6035B" w:rsidP="00F6035B">
      <w:pPr>
        <w:pStyle w:val="PargrafodaLista"/>
        <w:rPr>
          <w:lang w:val="pt-PT"/>
        </w:rPr>
      </w:pPr>
    </w:p>
    <w:p w14:paraId="6E3C3106" w14:textId="601640C0" w:rsidR="00F6035B" w:rsidRDefault="00F6035B">
      <w:pPr>
        <w:rPr>
          <w:lang w:val="pt-PT"/>
        </w:rPr>
      </w:pPr>
      <w:r>
        <w:rPr>
          <w:lang w:val="pt-PT"/>
        </w:rPr>
        <w:br w:type="page"/>
      </w:r>
    </w:p>
    <w:p w14:paraId="50BEE74E" w14:textId="3676F203" w:rsidR="00F6035B" w:rsidRDefault="00F6035B" w:rsidP="00F6035B">
      <w:pPr>
        <w:pStyle w:val="Ttulo1"/>
        <w:rPr>
          <w:lang w:val="pt-PT"/>
        </w:rPr>
      </w:pPr>
      <w:bookmarkStart w:id="3" w:name="_Toc150984929"/>
      <w:r>
        <w:rPr>
          <w:lang w:val="pt-PT"/>
        </w:rPr>
        <w:lastRenderedPageBreak/>
        <w:t>Arquitetura do projeto</w:t>
      </w:r>
      <w:bookmarkEnd w:id="3"/>
    </w:p>
    <w:p w14:paraId="0BA5AB44" w14:textId="555DB69A" w:rsidR="00F6035B" w:rsidRDefault="00F6035B" w:rsidP="00F6035B">
      <w:pPr>
        <w:rPr>
          <w:lang w:val="pt-PT"/>
        </w:rPr>
      </w:pPr>
      <w:r>
        <w:rPr>
          <w:lang w:val="pt-PT"/>
        </w:rPr>
        <w:t>Este projeto está planeado para fazer uma divisão por Bibliotecas onde serão inseridas as classes fundamentais para a gestão da aplicação.</w:t>
      </w:r>
    </w:p>
    <w:p w14:paraId="4EFB714D" w14:textId="3C289F74" w:rsidR="00F6035B" w:rsidRDefault="00F6035B" w:rsidP="00F6035B">
      <w:pPr>
        <w:rPr>
          <w:lang w:val="pt-PT"/>
        </w:rPr>
      </w:pPr>
      <w:r>
        <w:rPr>
          <w:lang w:val="pt-PT"/>
        </w:rPr>
        <w:t>Estas divisões abrangem classes fundamentais como:</w:t>
      </w:r>
    </w:p>
    <w:p w14:paraId="72CB851C" w14:textId="6E84D16A" w:rsidR="00F6035B" w:rsidRDefault="00F6035B" w:rsidP="00F6035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Cliente</w:t>
      </w:r>
    </w:p>
    <w:p w14:paraId="600E8AF0" w14:textId="79656122" w:rsidR="00F6035B" w:rsidRDefault="00F6035B" w:rsidP="00F6035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Gestor</w:t>
      </w:r>
    </w:p>
    <w:p w14:paraId="02290679" w14:textId="606D1F3B" w:rsidR="00F6035B" w:rsidRDefault="00F6035B" w:rsidP="00F6035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Propriedades</w:t>
      </w:r>
    </w:p>
    <w:p w14:paraId="1321F856" w14:textId="62EAE403" w:rsidR="00F6035B" w:rsidRDefault="00F6035B" w:rsidP="00F6035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Reserva</w:t>
      </w:r>
    </w:p>
    <w:p w14:paraId="1989B693" w14:textId="36B31155" w:rsidR="00F6035B" w:rsidRDefault="00F6035B" w:rsidP="00F6035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Check-in</w:t>
      </w:r>
    </w:p>
    <w:p w14:paraId="10F7C865" w14:textId="027DBF1F" w:rsidR="00F6035B" w:rsidRDefault="00F6035B" w:rsidP="00F6035B">
      <w:pPr>
        <w:rPr>
          <w:lang w:val="pt-PT"/>
        </w:rPr>
      </w:pPr>
      <w:r>
        <w:rPr>
          <w:lang w:val="pt-PT"/>
        </w:rPr>
        <w:t>Para além destas classes fez-se também uma classe para inserir todos os objetos criados na sua classe por exemplo:</w:t>
      </w:r>
    </w:p>
    <w:p w14:paraId="4C7573AA" w14:textId="442F7324" w:rsidR="00F6035B" w:rsidRDefault="00F6035B" w:rsidP="00F6035B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Clientes</w:t>
      </w:r>
    </w:p>
    <w:p w14:paraId="018F182E" w14:textId="5CE6949F" w:rsidR="00F6035B" w:rsidRDefault="00F6035B" w:rsidP="00F6035B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Propriedades</w:t>
      </w:r>
    </w:p>
    <w:p w14:paraId="04A06E06" w14:textId="384DC51F" w:rsidR="00F6035B" w:rsidRDefault="00F6035B" w:rsidP="00F6035B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Reservas</w:t>
      </w:r>
    </w:p>
    <w:p w14:paraId="24F179AB" w14:textId="77777777" w:rsidR="00F6035B" w:rsidRDefault="00F6035B" w:rsidP="00F6035B">
      <w:pPr>
        <w:rPr>
          <w:lang w:val="pt-PT"/>
        </w:rPr>
      </w:pPr>
    </w:p>
    <w:p w14:paraId="6BBBF8AD" w14:textId="77777777" w:rsidR="00F6035B" w:rsidRDefault="00F6035B" w:rsidP="00F6035B">
      <w:pPr>
        <w:keepNext/>
      </w:pPr>
      <w:r w:rsidRPr="00F6035B">
        <w:rPr>
          <w:lang w:val="pt-PT"/>
        </w:rPr>
        <w:drawing>
          <wp:inline distT="0" distB="0" distL="0" distR="0" wp14:anchorId="7C2F1128" wp14:editId="13DF1E64">
            <wp:extent cx="2027810" cy="1775460"/>
            <wp:effectExtent l="0" t="0" r="0" b="0"/>
            <wp:docPr id="347934974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4974" name="Imagem 1" descr="Uma imagem com texto, captura de ecrã, software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346" cy="17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5338" w14:textId="006C2475" w:rsidR="00F6035B" w:rsidRDefault="00F6035B" w:rsidP="009C2E7F">
      <w:pPr>
        <w:pStyle w:val="Legenda"/>
      </w:pPr>
      <w:bookmarkStart w:id="4" w:name="_Toc150984819"/>
      <w:r>
        <w:t xml:space="preserve">Figura </w:t>
      </w:r>
      <w:fldSimple w:instr=" SEQ Figura \* ARABIC ">
        <w:r w:rsidR="0063638A">
          <w:rPr>
            <w:noProof/>
          </w:rPr>
          <w:t>1</w:t>
        </w:r>
      </w:fldSimple>
      <w:r>
        <w:t xml:space="preserve"> - Divisão do </w:t>
      </w:r>
      <w:proofErr w:type="spellStart"/>
      <w:r>
        <w:t>projeto</w:t>
      </w:r>
      <w:bookmarkEnd w:id="4"/>
      <w:proofErr w:type="spellEnd"/>
    </w:p>
    <w:p w14:paraId="6D309F2E" w14:textId="24CF04D5" w:rsidR="00936715" w:rsidRDefault="00936715" w:rsidP="00F6035B">
      <w:pPr>
        <w:rPr>
          <w:lang w:val="pt-PT"/>
        </w:rPr>
      </w:pPr>
    </w:p>
    <w:p w14:paraId="53971EBF" w14:textId="2FC36EEB" w:rsidR="00936715" w:rsidRDefault="00936715" w:rsidP="00F6035B">
      <w:pPr>
        <w:rPr>
          <w:lang w:val="pt-PT"/>
        </w:rPr>
      </w:pPr>
      <w:r>
        <w:rPr>
          <w:lang w:val="pt-PT"/>
        </w:rPr>
        <w:t xml:space="preserve">Na </w:t>
      </w:r>
      <w:r w:rsidRPr="00936715">
        <w:rPr>
          <w:b/>
          <w:bCs/>
          <w:lang w:val="pt-PT"/>
        </w:rPr>
        <w:t>Figura 1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observa-se que nesta primeira fase foi criada uma pasta “DLL” para armazenar todas as bibliotecas criadas onde ser guardaram as classes, e tem uma aplicação consola para gerir e incrementar os métodos.</w:t>
      </w:r>
    </w:p>
    <w:p w14:paraId="230D437B" w14:textId="7BF9A2B6" w:rsidR="00936715" w:rsidRDefault="00936715" w:rsidP="00F6035B">
      <w:pPr>
        <w:rPr>
          <w:lang w:val="pt-PT"/>
        </w:rPr>
      </w:pPr>
      <w:r>
        <w:rPr>
          <w:lang w:val="pt-PT"/>
        </w:rPr>
        <w:t>Esta divisão foi feita em 3 bibliotecas:</w:t>
      </w:r>
    </w:p>
    <w:p w14:paraId="7503782C" w14:textId="2F75030E" w:rsidR="00936715" w:rsidRPr="00936715" w:rsidRDefault="00936715" w:rsidP="00936715">
      <w:pPr>
        <w:pStyle w:val="PargrafodaLista"/>
        <w:numPr>
          <w:ilvl w:val="0"/>
          <w:numId w:val="15"/>
        </w:numPr>
        <w:rPr>
          <w:lang w:val="pt-PT"/>
        </w:rPr>
      </w:pPr>
      <w:r w:rsidRPr="00936715">
        <w:rPr>
          <w:b/>
          <w:bCs/>
          <w:lang w:val="pt-PT"/>
        </w:rPr>
        <w:t>Alojamentos:</w:t>
      </w:r>
      <w:r>
        <w:rPr>
          <w:lang w:val="pt-PT"/>
        </w:rPr>
        <w:t xml:space="preserve"> contém a classe </w:t>
      </w:r>
      <w:r w:rsidRPr="00936715">
        <w:rPr>
          <w:b/>
          <w:bCs/>
          <w:lang w:val="pt-PT"/>
        </w:rPr>
        <w:t>Propriedade</w:t>
      </w:r>
      <w:r>
        <w:rPr>
          <w:lang w:val="pt-PT"/>
        </w:rPr>
        <w:t xml:space="preserve"> e </w:t>
      </w:r>
      <w:r w:rsidRPr="00936715">
        <w:rPr>
          <w:b/>
          <w:bCs/>
          <w:lang w:val="pt-PT"/>
        </w:rPr>
        <w:t>Propriedades</w:t>
      </w:r>
      <w:r>
        <w:rPr>
          <w:b/>
          <w:bCs/>
          <w:lang w:val="pt-PT"/>
        </w:rPr>
        <w:t>.</w:t>
      </w:r>
    </w:p>
    <w:p w14:paraId="0D2B55E4" w14:textId="37030B20" w:rsidR="00936715" w:rsidRDefault="00936715" w:rsidP="00936715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b/>
          <w:bCs/>
          <w:lang w:val="pt-PT"/>
        </w:rPr>
        <w:t xml:space="preserve">Gestão turística: </w:t>
      </w:r>
      <w:r w:rsidRPr="00936715">
        <w:rPr>
          <w:lang w:val="pt-PT"/>
        </w:rPr>
        <w:t>contém a classe</w:t>
      </w:r>
      <w:r>
        <w:rPr>
          <w:b/>
          <w:bCs/>
          <w:lang w:val="pt-PT"/>
        </w:rPr>
        <w:t xml:space="preserve"> </w:t>
      </w:r>
      <w:r w:rsidRPr="00936715">
        <w:rPr>
          <w:b/>
          <w:bCs/>
          <w:lang w:val="pt-PT"/>
        </w:rPr>
        <w:t>Reserva</w:t>
      </w:r>
      <w:r>
        <w:rPr>
          <w:lang w:val="pt-PT"/>
        </w:rPr>
        <w:t xml:space="preserve">, </w:t>
      </w:r>
      <w:r w:rsidRPr="00936715">
        <w:rPr>
          <w:b/>
          <w:bCs/>
          <w:lang w:val="pt-PT"/>
        </w:rPr>
        <w:t>Reservas</w:t>
      </w:r>
      <w:r>
        <w:rPr>
          <w:lang w:val="pt-PT"/>
        </w:rPr>
        <w:t xml:space="preserve"> e </w:t>
      </w:r>
      <w:r w:rsidRPr="00936715">
        <w:rPr>
          <w:b/>
          <w:bCs/>
          <w:lang w:val="pt-PT"/>
        </w:rPr>
        <w:t>Check-in</w:t>
      </w:r>
      <w:r>
        <w:rPr>
          <w:lang w:val="pt-PT"/>
        </w:rPr>
        <w:t xml:space="preserve"> (por implementar).</w:t>
      </w:r>
    </w:p>
    <w:p w14:paraId="3EF7272B" w14:textId="2D159154" w:rsidR="00936715" w:rsidRPr="00936715" w:rsidRDefault="00936715" w:rsidP="00936715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b/>
          <w:bCs/>
          <w:lang w:val="pt-PT"/>
        </w:rPr>
        <w:t>Pessoas:</w:t>
      </w:r>
      <w:r>
        <w:rPr>
          <w:lang w:val="pt-PT"/>
        </w:rPr>
        <w:t xml:space="preserve"> contém a classe </w:t>
      </w:r>
      <w:r w:rsidRPr="00936715">
        <w:rPr>
          <w:b/>
          <w:bCs/>
          <w:lang w:val="pt-PT"/>
        </w:rPr>
        <w:t>Cliente</w:t>
      </w:r>
      <w:r>
        <w:rPr>
          <w:lang w:val="pt-PT"/>
        </w:rPr>
        <w:t xml:space="preserve">, </w:t>
      </w:r>
      <w:r w:rsidRPr="00936715">
        <w:rPr>
          <w:b/>
          <w:bCs/>
          <w:lang w:val="pt-PT"/>
        </w:rPr>
        <w:t>Clientes</w:t>
      </w:r>
      <w:r>
        <w:rPr>
          <w:lang w:val="pt-PT"/>
        </w:rPr>
        <w:t xml:space="preserve"> e </w:t>
      </w:r>
      <w:r w:rsidRPr="00936715">
        <w:rPr>
          <w:b/>
          <w:bCs/>
          <w:lang w:val="pt-PT"/>
        </w:rPr>
        <w:t>Gestor</w:t>
      </w:r>
      <w:r>
        <w:rPr>
          <w:lang w:val="pt-PT"/>
        </w:rPr>
        <w:t>.</w:t>
      </w:r>
    </w:p>
    <w:p w14:paraId="15F3BD3E" w14:textId="77777777" w:rsidR="003D46D3" w:rsidRPr="003D46D3" w:rsidRDefault="003D46D3" w:rsidP="003D46D3">
      <w:pPr>
        <w:rPr>
          <w:lang w:val="pt-PT"/>
        </w:rPr>
      </w:pPr>
    </w:p>
    <w:p w14:paraId="42AFC100" w14:textId="50348CC7" w:rsidR="003D46D3" w:rsidRDefault="00904EC5" w:rsidP="00904EC5">
      <w:pPr>
        <w:pStyle w:val="Ttulo2"/>
        <w:rPr>
          <w:lang w:val="pt-PT"/>
        </w:rPr>
      </w:pPr>
      <w:bookmarkStart w:id="5" w:name="_Toc150984930"/>
      <w:r>
        <w:rPr>
          <w:lang w:val="pt-PT"/>
        </w:rPr>
        <w:lastRenderedPageBreak/>
        <w:t>Alojamentos DDL</w:t>
      </w:r>
      <w:bookmarkEnd w:id="5"/>
      <w:r w:rsidR="00EE4FAF">
        <w:rPr>
          <w:lang w:val="pt-PT"/>
        </w:rPr>
        <w:t xml:space="preserve"> </w:t>
      </w:r>
    </w:p>
    <w:p w14:paraId="789EEDAD" w14:textId="14494A4A" w:rsidR="00904EC5" w:rsidRDefault="00904EC5" w:rsidP="00904EC5">
      <w:pPr>
        <w:rPr>
          <w:lang w:val="pt-PT"/>
        </w:rPr>
      </w:pPr>
      <w:r>
        <w:rPr>
          <w:lang w:val="pt-PT"/>
        </w:rPr>
        <w:t>DLL criada para alocar as classes de Propriedade e Propriedades.</w:t>
      </w:r>
    </w:p>
    <w:p w14:paraId="05E986D9" w14:textId="589107B7" w:rsidR="00EE4FAF" w:rsidRPr="00904EC5" w:rsidRDefault="00D52108" w:rsidP="00EE4FAF">
      <w:pPr>
        <w:pStyle w:val="Ttulo3"/>
        <w:rPr>
          <w:lang w:val="pt-PT"/>
        </w:rPr>
      </w:pPr>
      <w:bookmarkStart w:id="6" w:name="_Toc150984931"/>
      <w:r>
        <w:rPr>
          <w:lang w:val="pt-PT"/>
        </w:rPr>
        <w:t xml:space="preserve">Classe </w:t>
      </w:r>
      <w:r w:rsidR="00EE4FAF">
        <w:rPr>
          <w:lang w:val="pt-PT"/>
        </w:rPr>
        <w:t>Propriedade</w:t>
      </w:r>
      <w:bookmarkEnd w:id="6"/>
    </w:p>
    <w:p w14:paraId="7ECE65D8" w14:textId="66676151" w:rsidR="00F575DA" w:rsidRDefault="00144DDA" w:rsidP="003D46D3">
      <w:pPr>
        <w:rPr>
          <w:noProof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44325D8F" wp14:editId="06752AFE">
            <wp:simplePos x="0" y="0"/>
            <wp:positionH relativeFrom="column">
              <wp:posOffset>4191000</wp:posOffset>
            </wp:positionH>
            <wp:positionV relativeFrom="paragraph">
              <wp:posOffset>7620</wp:posOffset>
            </wp:positionV>
            <wp:extent cx="1097280" cy="3314700"/>
            <wp:effectExtent l="0" t="0" r="7620" b="0"/>
            <wp:wrapSquare wrapText="bothSides"/>
            <wp:docPr id="39195541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55419" name="Imagem 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r="1" b="-462"/>
                    <a:stretch/>
                  </pic:blipFill>
                  <pic:spPr bwMode="auto">
                    <a:xfrm>
                      <a:off x="0" y="0"/>
                      <a:ext cx="10972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5DA">
        <w:rPr>
          <w:noProof/>
          <w:lang w:val="pt-PT"/>
        </w:rPr>
        <w:t xml:space="preserve">Sobre a </w:t>
      </w:r>
      <w:r w:rsidR="00F575DA" w:rsidRPr="00F575DA">
        <w:rPr>
          <w:b/>
          <w:bCs/>
          <w:noProof/>
          <w:lang w:val="pt-PT"/>
        </w:rPr>
        <w:t xml:space="preserve">Figura 2 </w:t>
      </w:r>
      <w:r w:rsidR="00F575DA">
        <w:rPr>
          <w:noProof/>
          <w:lang w:val="pt-PT"/>
        </w:rPr>
        <w:t>podesse observar que os atributos</w:t>
      </w:r>
      <w:r>
        <w:rPr>
          <w:noProof/>
          <w:lang w:val="pt-PT"/>
        </w:rPr>
        <w:t xml:space="preserve"> </w:t>
      </w:r>
      <w:r w:rsidRPr="00144DDA">
        <w:rPr>
          <w:b/>
          <w:bCs/>
          <w:noProof/>
          <w:lang w:val="pt-PT"/>
        </w:rPr>
        <w:t>privados</w:t>
      </w:r>
      <w:r w:rsidR="00F575DA">
        <w:rPr>
          <w:noProof/>
          <w:lang w:val="pt-PT"/>
        </w:rPr>
        <w:t xml:space="preserve"> dados </w:t>
      </w:r>
      <w:r w:rsidR="00D52108">
        <w:rPr>
          <w:noProof/>
          <w:lang w:val="pt-PT"/>
        </w:rPr>
        <w:t>a uma</w:t>
      </w:r>
      <w:r w:rsidR="00F575DA">
        <w:rPr>
          <w:noProof/>
          <w:lang w:val="pt-PT"/>
        </w:rPr>
        <w:t xml:space="preserve"> </w:t>
      </w:r>
      <w:r w:rsidR="00D52108">
        <w:rPr>
          <w:noProof/>
          <w:lang w:val="pt-PT"/>
        </w:rPr>
        <w:t>P</w:t>
      </w:r>
      <w:r w:rsidR="00F575DA">
        <w:rPr>
          <w:noProof/>
          <w:lang w:val="pt-PT"/>
        </w:rPr>
        <w:t>ropriedade estão inseridos na Tabela</w:t>
      </w:r>
      <w:r w:rsidR="00F575DA" w:rsidRPr="00F575DA">
        <w:rPr>
          <w:b/>
          <w:bCs/>
          <w:noProof/>
          <w:lang w:val="pt-PT"/>
        </w:rPr>
        <w:t xml:space="preserve"> Campos</w:t>
      </w:r>
      <w:r w:rsidR="00F575DA">
        <w:rPr>
          <w:noProof/>
          <w:lang w:val="pt-PT"/>
        </w:rPr>
        <w:t xml:space="preserve">, sendo estes: </w:t>
      </w:r>
    </w:p>
    <w:p w14:paraId="2C629169" w14:textId="1E1B397E" w:rsid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>Agregado – número de pessoas que podem utilizar a propriedade.</w:t>
      </w:r>
    </w:p>
    <w:p w14:paraId="6D07BE0B" w14:textId="442FFEEC" w:rsid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>Codpropriedade – ID da propriedade.</w:t>
      </w:r>
    </w:p>
    <w:p w14:paraId="1FA04F95" w14:textId="478C96C7" w:rsid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>Disponibilidade – Disponivel ou não disponível.</w:t>
      </w:r>
    </w:p>
    <w:p w14:paraId="3322D60A" w14:textId="545E08A1" w:rsid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>Localização</w:t>
      </w:r>
    </w:p>
    <w:p w14:paraId="164F42F7" w14:textId="38D45B13" w:rsid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>Nome</w:t>
      </w:r>
    </w:p>
    <w:p w14:paraId="0D5BFCE8" w14:textId="2166F3AD" w:rsid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 xml:space="preserve">Preconoite – Preço por noite </w:t>
      </w:r>
    </w:p>
    <w:p w14:paraId="40DA3640" w14:textId="753A9A0E" w:rsidR="00F575DA" w:rsidRPr="00F575DA" w:rsidRDefault="00F575DA" w:rsidP="00F575DA">
      <w:pPr>
        <w:pStyle w:val="PargrafodaLista"/>
        <w:numPr>
          <w:ilvl w:val="0"/>
          <w:numId w:val="16"/>
        </w:numPr>
        <w:rPr>
          <w:noProof/>
          <w:lang w:val="pt-PT"/>
        </w:rPr>
      </w:pPr>
      <w:r>
        <w:rPr>
          <w:noProof/>
          <w:lang w:val="pt-PT"/>
        </w:rPr>
        <w:t>Tipo – Casa Rural, Bangalô, etc…</w:t>
      </w:r>
    </w:p>
    <w:p w14:paraId="7F041D86" w14:textId="5DA0D021" w:rsidR="00144DDA" w:rsidRDefault="00144DDA" w:rsidP="003D46D3">
      <w:pPr>
        <w:rPr>
          <w:noProof/>
          <w:lang w:val="pt-PT"/>
        </w:rPr>
      </w:pPr>
      <w:r>
        <w:rPr>
          <w:noProof/>
          <w:lang w:val="pt-PT"/>
        </w:rPr>
        <w:t>A tabela</w:t>
      </w:r>
      <w:r w:rsidRPr="00144DDA">
        <w:rPr>
          <w:b/>
          <w:bCs/>
          <w:noProof/>
          <w:lang w:val="pt-PT"/>
        </w:rPr>
        <w:t xml:space="preserve"> Propriedades</w:t>
      </w:r>
      <w:r>
        <w:rPr>
          <w:noProof/>
          <w:lang w:val="pt-PT"/>
        </w:rPr>
        <w:t xml:space="preserve"> é responsável por alocar os métodos publicos para se possa ler e atribuir valores às variáveis privadas antes expostas.</w:t>
      </w:r>
    </w:p>
    <w:p w14:paraId="35100563" w14:textId="65296E29" w:rsidR="00F575DA" w:rsidRDefault="00144DDA" w:rsidP="003D46D3">
      <w:pPr>
        <w:rPr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5528F" wp14:editId="534A37DA">
                <wp:simplePos x="0" y="0"/>
                <wp:positionH relativeFrom="column">
                  <wp:posOffset>4191000</wp:posOffset>
                </wp:positionH>
                <wp:positionV relativeFrom="paragraph">
                  <wp:posOffset>622300</wp:posOffset>
                </wp:positionV>
                <wp:extent cx="1097280" cy="635"/>
                <wp:effectExtent l="0" t="0" r="0" b="0"/>
                <wp:wrapSquare wrapText="bothSides"/>
                <wp:docPr id="13723084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0C141" w14:textId="37A75167" w:rsidR="00F575DA" w:rsidRPr="008965AD" w:rsidRDefault="00F575DA" w:rsidP="009C2E7F">
                            <w:pPr>
                              <w:pStyle w:val="Legenda"/>
                              <w:jc w:val="right"/>
                              <w:rPr>
                                <w:noProof/>
                              </w:rPr>
                            </w:pPr>
                            <w:bookmarkStart w:id="7" w:name="_Toc150984820"/>
                            <w:r>
                              <w:t xml:space="preserve">Figura </w:t>
                            </w:r>
                            <w:fldSimple w:instr=" SEQ Figura \* ARABIC ">
                              <w:r w:rsidR="0063638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Classes - Propriedade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5528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30pt;margin-top:49pt;width:86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q/FAIAADgEAAAOAAAAZHJzL2Uyb0RvYy54bWysU8GO0zAQvSPxD5bvNG0Ryx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HJeGj66eP8llKScjfvP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" stroked="f">
                <v:textbox style="mso-fit-shape-to-text:t" inset="0,0,0,0">
                  <w:txbxContent>
                    <w:p w14:paraId="3E60C141" w14:textId="37A75167" w:rsidR="00F575DA" w:rsidRPr="008965AD" w:rsidRDefault="00F575DA" w:rsidP="009C2E7F">
                      <w:pPr>
                        <w:pStyle w:val="Legenda"/>
                        <w:jc w:val="right"/>
                        <w:rPr>
                          <w:noProof/>
                        </w:rPr>
                      </w:pPr>
                      <w:bookmarkStart w:id="8" w:name="_Toc150984820"/>
                      <w:r>
                        <w:t xml:space="preserve">Figura </w:t>
                      </w:r>
                      <w:fldSimple w:instr=" SEQ Figura \* ARABIC ">
                        <w:r w:rsidR="0063638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Classes - Propriedade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w:t xml:space="preserve">A tabela </w:t>
      </w:r>
      <w:r w:rsidRPr="00144DDA">
        <w:rPr>
          <w:b/>
          <w:bCs/>
          <w:noProof/>
          <w:lang w:val="pt-PT"/>
        </w:rPr>
        <w:t>Métodos</w:t>
      </w:r>
      <w:r>
        <w:rPr>
          <w:noProof/>
          <w:lang w:val="pt-PT"/>
        </w:rPr>
        <w:t xml:space="preserve"> reune funções de Construtor de um Objeto do tipo Propriedade, e o método “To String” que permite o retorno de uma string formatada com todas as informações da Propriedade.</w:t>
      </w:r>
      <w:r w:rsidR="00F575DA">
        <w:rPr>
          <w:noProof/>
          <w:lang w:val="pt-PT"/>
        </w:rPr>
        <w:br w:type="textWrapping" w:clear="all"/>
      </w:r>
      <w:r>
        <w:rPr>
          <w:noProof/>
          <w:lang w:val="pt-PT"/>
        </w:rPr>
        <w:t>Seguem-se imagens do código produzido nestas secções.</w:t>
      </w:r>
    </w:p>
    <w:p w14:paraId="30AE7D9E" w14:textId="77777777" w:rsidR="00144DDA" w:rsidRDefault="00144DDA" w:rsidP="003D38A8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4822B3CA" wp14:editId="1BAF0F46">
            <wp:extent cx="4351655" cy="2461260"/>
            <wp:effectExtent l="0" t="0" r="0" b="0"/>
            <wp:docPr id="9066652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BF602" w14:textId="634A5BB8" w:rsidR="00144DDA" w:rsidRDefault="00144DDA" w:rsidP="009C2E7F">
      <w:pPr>
        <w:pStyle w:val="Legenda"/>
        <w:jc w:val="right"/>
        <w:rPr>
          <w:noProof/>
          <w:lang w:val="pt-PT"/>
        </w:rPr>
      </w:pPr>
      <w:bookmarkStart w:id="9" w:name="_Toc150984821"/>
      <w:r w:rsidRPr="00144DDA">
        <w:rPr>
          <w:lang w:val="pt-PT"/>
        </w:rPr>
        <w:t xml:space="preserve">Figura </w:t>
      </w:r>
      <w:r>
        <w:fldChar w:fldCharType="begin"/>
      </w:r>
      <w:r w:rsidRPr="00144DDA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3</w:t>
      </w:r>
      <w:r>
        <w:fldChar w:fldCharType="end"/>
      </w:r>
      <w:r w:rsidRPr="00144DDA">
        <w:rPr>
          <w:lang w:val="pt-PT"/>
        </w:rPr>
        <w:t xml:space="preserve"> - Atributos de uma Propriedade</w:t>
      </w:r>
      <w:bookmarkEnd w:id="9"/>
    </w:p>
    <w:p w14:paraId="6B8C06CC" w14:textId="741C8F73" w:rsidR="003D46D3" w:rsidRDefault="00144DDA" w:rsidP="003D46D3">
      <w:pPr>
        <w:rPr>
          <w:lang w:val="pt-PT"/>
        </w:rPr>
      </w:pPr>
      <w:r>
        <w:rPr>
          <w:lang w:val="pt-PT"/>
        </w:rPr>
        <w:lastRenderedPageBreak/>
        <w:t xml:space="preserve">Na Figura 3, observa-se que os atributos estão todos privados e com identificação se é inteiro, </w:t>
      </w:r>
      <w:proofErr w:type="spellStart"/>
      <w:r>
        <w:rPr>
          <w:lang w:val="pt-PT"/>
        </w:rPr>
        <w:t>double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bool</w:t>
      </w:r>
      <w:proofErr w:type="spellEnd"/>
      <w:r>
        <w:rPr>
          <w:lang w:val="pt-PT"/>
        </w:rPr>
        <w:t>.</w:t>
      </w:r>
    </w:p>
    <w:p w14:paraId="640038B8" w14:textId="77777777" w:rsidR="00144DDA" w:rsidRDefault="00144DDA" w:rsidP="003D46D3">
      <w:pPr>
        <w:rPr>
          <w:lang w:val="pt-PT"/>
        </w:rPr>
      </w:pPr>
    </w:p>
    <w:p w14:paraId="03E8579D" w14:textId="77777777" w:rsidR="009C2E7F" w:rsidRDefault="009C2E7F" w:rsidP="003D38A8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7FE2BD64" wp14:editId="774456AB">
            <wp:extent cx="5906135" cy="3086100"/>
            <wp:effectExtent l="0" t="0" r="0" b="0"/>
            <wp:docPr id="10685388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9D58B" w14:textId="2C848F70" w:rsidR="00144DDA" w:rsidRPr="003D46D3" w:rsidRDefault="009C2E7F" w:rsidP="009C2E7F">
      <w:pPr>
        <w:pStyle w:val="Legenda"/>
        <w:jc w:val="right"/>
        <w:rPr>
          <w:lang w:val="pt-PT"/>
        </w:rPr>
      </w:pPr>
      <w:bookmarkStart w:id="10" w:name="_Toc150984822"/>
      <w:r w:rsidRPr="009C2E7F">
        <w:rPr>
          <w:lang w:val="pt-PT"/>
        </w:rPr>
        <w:t xml:space="preserve">Figura </w:t>
      </w:r>
      <w:r>
        <w:fldChar w:fldCharType="begin"/>
      </w:r>
      <w:r w:rsidRPr="009C2E7F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4</w:t>
      </w:r>
      <w:r>
        <w:fldChar w:fldCharType="end"/>
      </w:r>
      <w:r w:rsidRPr="009C2E7F">
        <w:rPr>
          <w:lang w:val="pt-PT"/>
        </w:rPr>
        <w:t xml:space="preserve"> - Construtor de uma Propriedade</w:t>
      </w:r>
      <w:bookmarkEnd w:id="10"/>
    </w:p>
    <w:p w14:paraId="7C842E9E" w14:textId="77777777" w:rsidR="00EE4FAF" w:rsidRDefault="009C2E7F" w:rsidP="004C5855">
      <w:pPr>
        <w:rPr>
          <w:lang w:val="pt-PT"/>
        </w:rPr>
      </w:pPr>
      <w:r>
        <w:rPr>
          <w:lang w:val="pt-PT"/>
        </w:rPr>
        <w:t xml:space="preserve">Na </w:t>
      </w:r>
      <w:r w:rsidRPr="009C2E7F">
        <w:rPr>
          <w:b/>
          <w:bCs/>
          <w:lang w:val="pt-PT"/>
        </w:rPr>
        <w:t>Figura 4</w:t>
      </w:r>
      <w:r>
        <w:rPr>
          <w:lang w:val="pt-PT"/>
        </w:rPr>
        <w:t xml:space="preserve"> existe o método </w:t>
      </w:r>
      <w:proofErr w:type="spellStart"/>
      <w:r w:rsidRPr="009C2E7F">
        <w:rPr>
          <w:b/>
          <w:bCs/>
          <w:lang w:val="pt-PT"/>
        </w:rPr>
        <w:t>public</w:t>
      </w:r>
      <w:proofErr w:type="spellEnd"/>
      <w:r w:rsidRPr="009C2E7F">
        <w:rPr>
          <w:b/>
          <w:bCs/>
          <w:lang w:val="pt-PT"/>
        </w:rPr>
        <w:t xml:space="preserve"> Propriedade</w:t>
      </w:r>
      <w:r>
        <w:rPr>
          <w:lang w:val="pt-PT"/>
        </w:rPr>
        <w:t xml:space="preserve">, que permite ao utilizador </w:t>
      </w:r>
      <w:proofErr w:type="gramStart"/>
      <w:r>
        <w:rPr>
          <w:lang w:val="pt-PT"/>
        </w:rPr>
        <w:t>criar uma nova</w:t>
      </w:r>
      <w:proofErr w:type="gramEnd"/>
      <w:r>
        <w:rPr>
          <w:lang w:val="pt-PT"/>
        </w:rPr>
        <w:t xml:space="preserve"> Propriedade baseada nos valores inseridos. </w:t>
      </w:r>
    </w:p>
    <w:p w14:paraId="24860F98" w14:textId="77777777" w:rsidR="00EE4FAF" w:rsidRDefault="00EE4FAF" w:rsidP="003D38A8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FC673F4" wp14:editId="156CE307">
            <wp:extent cx="4092575" cy="2072640"/>
            <wp:effectExtent l="0" t="0" r="3175" b="3810"/>
            <wp:docPr id="13405402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10F56" w14:textId="4B46EE18" w:rsidR="00EE4FAF" w:rsidRPr="00EE4FAF" w:rsidRDefault="00EE4FAF" w:rsidP="00EE4FAF">
      <w:pPr>
        <w:pStyle w:val="Legenda"/>
        <w:rPr>
          <w:lang w:val="pt-PT"/>
        </w:rPr>
      </w:pPr>
      <w:bookmarkStart w:id="11" w:name="_Toc150984823"/>
      <w:r w:rsidRPr="00EE4FAF">
        <w:rPr>
          <w:lang w:val="pt-PT"/>
        </w:rPr>
        <w:t xml:space="preserve">Figura </w:t>
      </w:r>
      <w:r>
        <w:fldChar w:fldCharType="begin"/>
      </w:r>
      <w:r w:rsidRPr="00EE4FAF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5</w:t>
      </w:r>
      <w:r>
        <w:fldChar w:fldCharType="end"/>
      </w:r>
      <w:r w:rsidRPr="00EE4FAF">
        <w:rPr>
          <w:lang w:val="pt-PT"/>
        </w:rPr>
        <w:t xml:space="preserve"> - Propriedades de uma Propriedade</w:t>
      </w:r>
      <w:bookmarkEnd w:id="11"/>
    </w:p>
    <w:p w14:paraId="420E9C31" w14:textId="52FFDC60" w:rsidR="00522265" w:rsidRDefault="00EE4FAF" w:rsidP="004C5855">
      <w:pPr>
        <w:rPr>
          <w:lang w:val="pt-PT"/>
        </w:rPr>
      </w:pPr>
      <w:r>
        <w:rPr>
          <w:lang w:val="pt-PT"/>
        </w:rPr>
        <w:t xml:space="preserve">Na </w:t>
      </w:r>
      <w:r w:rsidRPr="00EE4FAF">
        <w:rPr>
          <w:b/>
          <w:bCs/>
          <w:lang w:val="pt-PT"/>
        </w:rPr>
        <w:t>Figura 5</w:t>
      </w:r>
      <w:r>
        <w:rPr>
          <w:lang w:val="pt-PT"/>
        </w:rPr>
        <w:t xml:space="preserve"> estão representados os métodos públicos para obter e definir os valores das variáveis, realçando que as restantes variáveis não apresentadas utilizam o mesmo método.</w:t>
      </w:r>
    </w:p>
    <w:p w14:paraId="7AAAD6A7" w14:textId="77777777" w:rsidR="00522265" w:rsidRDefault="00522265" w:rsidP="00522265">
      <w:pPr>
        <w:rPr>
          <w:lang w:val="pt-PT"/>
        </w:rPr>
      </w:pPr>
    </w:p>
    <w:p w14:paraId="467CD425" w14:textId="77777777" w:rsidR="00522265" w:rsidRDefault="00522265" w:rsidP="00522265">
      <w:pPr>
        <w:rPr>
          <w:lang w:val="pt-PT"/>
        </w:rPr>
      </w:pPr>
    </w:p>
    <w:p w14:paraId="10F77708" w14:textId="03EB8B68" w:rsidR="00AB5775" w:rsidRDefault="00AB5775" w:rsidP="00AB5775">
      <w:pPr>
        <w:rPr>
          <w:lang w:val="pt-PT"/>
        </w:rPr>
      </w:pPr>
    </w:p>
    <w:p w14:paraId="00C1FDCE" w14:textId="6B86D0E8" w:rsidR="00AB5775" w:rsidRDefault="00592DC7" w:rsidP="00592DC7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8AE485C" wp14:editId="45D5E615">
                <wp:simplePos x="0" y="0"/>
                <wp:positionH relativeFrom="column">
                  <wp:posOffset>-1057910</wp:posOffset>
                </wp:positionH>
                <wp:positionV relativeFrom="paragraph">
                  <wp:posOffset>1055370</wp:posOffset>
                </wp:positionV>
                <wp:extent cx="7372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818970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626FC" w14:textId="7B29BC95" w:rsidR="00592DC7" w:rsidRPr="00EB4050" w:rsidRDefault="00592DC7" w:rsidP="00592DC7">
                            <w:pPr>
                              <w:pStyle w:val="Legenda"/>
                              <w:jc w:val="right"/>
                              <w:rPr>
                                <w:noProof/>
                              </w:rPr>
                            </w:pPr>
                            <w:bookmarkStart w:id="12" w:name="_Toc150984824"/>
                            <w:r>
                              <w:t xml:space="preserve">Figura </w:t>
                            </w:r>
                            <w:fldSimple w:instr=" SEQ Figura \* ARABIC ">
                              <w:r w:rsidR="0063638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Override Propriedade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485C" id="_x0000_s1027" type="#_x0000_t202" style="position:absolute;margin-left:-83.3pt;margin-top:83.1pt;width:580.5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" stroked="f">
                <v:textbox style="mso-fit-shape-to-text:t" inset="0,0,0,0">
                  <w:txbxContent>
                    <w:p w14:paraId="5CB626FC" w14:textId="7B29BC95" w:rsidR="00592DC7" w:rsidRPr="00EB4050" w:rsidRDefault="00592DC7" w:rsidP="00592DC7">
                      <w:pPr>
                        <w:pStyle w:val="Legenda"/>
                        <w:jc w:val="right"/>
                        <w:rPr>
                          <w:noProof/>
                        </w:rPr>
                      </w:pPr>
                      <w:bookmarkStart w:id="13" w:name="_Toc150984824"/>
                      <w:r>
                        <w:t xml:space="preserve">Figura </w:t>
                      </w:r>
                      <w:fldSimple w:instr=" SEQ Figura \* ARABIC ">
                        <w:r w:rsidR="0063638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Override Propriedade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7F8BA584" wp14:editId="0C8FE75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73301" cy="998220"/>
            <wp:effectExtent l="0" t="0" r="0" b="0"/>
            <wp:wrapTight wrapText="bothSides">
              <wp:wrapPolygon edited="0">
                <wp:start x="0" y="0"/>
                <wp:lineTo x="0" y="21023"/>
                <wp:lineTo x="21542" y="21023"/>
                <wp:lineTo x="21542" y="0"/>
                <wp:lineTo x="0" y="0"/>
              </wp:wrapPolygon>
            </wp:wrapTight>
            <wp:docPr id="12082344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301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 xml:space="preserve">Na Região </w:t>
      </w:r>
      <w:r w:rsidRPr="00592DC7">
        <w:rPr>
          <w:b/>
          <w:bCs/>
          <w:lang w:val="pt-PT"/>
        </w:rPr>
        <w:t>OVERRIDES (Figura 6)</w:t>
      </w:r>
      <w:r>
        <w:rPr>
          <w:lang w:val="pt-PT"/>
        </w:rPr>
        <w:t xml:space="preserve"> foi construído um método para apresentar 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formatada das informações referentes à Propriedade, mostrando por linhas separadas a variável e o seu respetivo valor.</w:t>
      </w:r>
    </w:p>
    <w:p w14:paraId="11158BB9" w14:textId="77777777" w:rsidR="00D52108" w:rsidRDefault="00D52108" w:rsidP="00592DC7">
      <w:pPr>
        <w:rPr>
          <w:lang w:val="pt-PT"/>
        </w:rPr>
      </w:pPr>
    </w:p>
    <w:p w14:paraId="01A93041" w14:textId="6C33C958" w:rsidR="00D52108" w:rsidRDefault="00D52108" w:rsidP="00D52108">
      <w:pPr>
        <w:pStyle w:val="Ttulo3"/>
        <w:rPr>
          <w:lang w:val="pt-PT"/>
        </w:rPr>
      </w:pPr>
      <w:bookmarkStart w:id="14" w:name="_Toc150984932"/>
      <w:r>
        <w:rPr>
          <w:lang w:val="pt-PT"/>
        </w:rPr>
        <w:t>Classe Propriedades</w:t>
      </w:r>
      <w:bookmarkEnd w:id="14"/>
    </w:p>
    <w:p w14:paraId="78CE23E4" w14:textId="0D93DD38" w:rsidR="00D52108" w:rsidRDefault="00D52108" w:rsidP="00D52108">
      <w:pPr>
        <w:rPr>
          <w:lang w:val="pt-PT"/>
        </w:rPr>
      </w:pPr>
      <w:r>
        <w:rPr>
          <w:lang w:val="pt-PT"/>
        </w:rPr>
        <w:t>Esta classe tem como desafio alocar tod</w:t>
      </w:r>
      <w:r w:rsidR="00DC49A2">
        <w:rPr>
          <w:lang w:val="pt-PT"/>
        </w:rPr>
        <w:t xml:space="preserve">as as Propriedades </w:t>
      </w:r>
      <w:r>
        <w:rPr>
          <w:lang w:val="pt-PT"/>
        </w:rPr>
        <w:t>criad</w:t>
      </w:r>
      <w:r w:rsidR="00DC49A2">
        <w:rPr>
          <w:lang w:val="pt-PT"/>
        </w:rPr>
        <w:t>a</w:t>
      </w:r>
      <w:r>
        <w:rPr>
          <w:lang w:val="pt-PT"/>
        </w:rPr>
        <w:t xml:space="preserve">s na classe anterior </w:t>
      </w:r>
      <w:r w:rsidR="00DC49A2">
        <w:rPr>
          <w:lang w:val="pt-PT"/>
        </w:rPr>
        <w:t>num array de objetos.</w:t>
      </w:r>
    </w:p>
    <w:p w14:paraId="6AF24E3C" w14:textId="77777777" w:rsidR="00191530" w:rsidRDefault="00DC49A2" w:rsidP="00DC49A2">
      <w:pPr>
        <w:keepNext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13223042" wp14:editId="407FAEC9">
            <wp:simplePos x="5661660" y="4823460"/>
            <wp:positionH relativeFrom="column">
              <wp:align>right</wp:align>
            </wp:positionH>
            <wp:positionV relativeFrom="paragraph">
              <wp:align>top</wp:align>
            </wp:positionV>
            <wp:extent cx="1104900" cy="2415540"/>
            <wp:effectExtent l="0" t="0" r="0" b="3810"/>
            <wp:wrapSquare wrapText="bothSides"/>
            <wp:docPr id="35553257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C49A2">
        <w:rPr>
          <w:lang w:val="pt-PT"/>
        </w:rPr>
        <w:t xml:space="preserve">Na </w:t>
      </w:r>
      <w:r w:rsidRPr="00DC49A2">
        <w:rPr>
          <w:b/>
          <w:bCs/>
          <w:lang w:val="pt-PT"/>
        </w:rPr>
        <w:t>Figura 7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observa-se que como atributos esta classe tem</w:t>
      </w:r>
      <w:r w:rsidR="00191530">
        <w:rPr>
          <w:lang w:val="pt-PT"/>
        </w:rPr>
        <w:t>:</w:t>
      </w:r>
    </w:p>
    <w:p w14:paraId="0D0E6387" w14:textId="7092CAD2" w:rsidR="00191530" w:rsidRDefault="00DC49A2" w:rsidP="00191530">
      <w:pPr>
        <w:pStyle w:val="PargrafodaLista"/>
        <w:keepNext/>
        <w:numPr>
          <w:ilvl w:val="0"/>
          <w:numId w:val="17"/>
        </w:numPr>
        <w:rPr>
          <w:lang w:val="pt-PT"/>
        </w:rPr>
      </w:pPr>
      <w:r w:rsidRPr="00191530">
        <w:rPr>
          <w:b/>
          <w:bCs/>
          <w:lang w:val="pt-PT"/>
        </w:rPr>
        <w:t>listadepropriedades</w:t>
      </w:r>
      <w:r w:rsidR="00191530">
        <w:rPr>
          <w:lang w:val="pt-PT"/>
        </w:rPr>
        <w:t xml:space="preserve"> – array de Propriedades(objeto)</w:t>
      </w:r>
    </w:p>
    <w:p w14:paraId="2AF75C65" w14:textId="109AA299" w:rsidR="00191530" w:rsidRDefault="00191530" w:rsidP="00191530">
      <w:pPr>
        <w:pStyle w:val="PargrafodaLista"/>
        <w:keepNext/>
        <w:numPr>
          <w:ilvl w:val="0"/>
          <w:numId w:val="17"/>
        </w:numPr>
        <w:rPr>
          <w:lang w:val="pt-PT"/>
        </w:rPr>
      </w:pPr>
      <w:r>
        <w:rPr>
          <w:b/>
          <w:bCs/>
          <w:lang w:val="pt-PT"/>
        </w:rPr>
        <w:t xml:space="preserve">MAXPROPRIEDADES </w:t>
      </w:r>
      <w:r>
        <w:rPr>
          <w:lang w:val="pt-PT"/>
        </w:rPr>
        <w:t>– uma constante que define um número máximo de 100 objetos que podem ser guardados.</w:t>
      </w:r>
    </w:p>
    <w:p w14:paraId="506B7152" w14:textId="28707108" w:rsidR="00191530" w:rsidRDefault="00191530" w:rsidP="00191530">
      <w:pPr>
        <w:pStyle w:val="PargrafodaLista"/>
        <w:keepNext/>
        <w:numPr>
          <w:ilvl w:val="0"/>
          <w:numId w:val="17"/>
        </w:numPr>
        <w:rPr>
          <w:lang w:val="pt-PT"/>
        </w:rPr>
      </w:pPr>
      <w:r>
        <w:rPr>
          <w:b/>
          <w:bCs/>
          <w:lang w:val="pt-PT"/>
        </w:rPr>
        <w:t xml:space="preserve">totPropriedades </w:t>
      </w:r>
      <w:r>
        <w:rPr>
          <w:lang w:val="pt-PT"/>
        </w:rPr>
        <w:t>– uma varável que será utilizada pela classe.</w:t>
      </w:r>
    </w:p>
    <w:p w14:paraId="13FBB184" w14:textId="34B26AF5" w:rsidR="00191530" w:rsidRDefault="00191530" w:rsidP="00191530">
      <w:pPr>
        <w:keepNext/>
        <w:rPr>
          <w:lang w:val="pt-PT"/>
        </w:rPr>
      </w:pPr>
      <w:r>
        <w:rPr>
          <w:lang w:val="pt-PT"/>
        </w:rPr>
        <w:t xml:space="preserve">Na </w:t>
      </w:r>
      <w:r w:rsidRPr="00191530">
        <w:rPr>
          <w:b/>
          <w:bCs/>
          <w:lang w:val="pt-PT"/>
        </w:rPr>
        <w:t>REGIÃO PROPRIEDADES</w:t>
      </w:r>
      <w:r>
        <w:rPr>
          <w:b/>
          <w:bCs/>
          <w:lang w:val="pt-PT"/>
        </w:rPr>
        <w:t>,</w:t>
      </w:r>
      <w:r>
        <w:rPr>
          <w:lang w:val="pt-PT"/>
        </w:rPr>
        <w:t xml:space="preserve"> existem dois métodos para tornar públicos os valores do array lista de propriedades (clone) e totPropriedades.</w:t>
      </w:r>
    </w:p>
    <w:p w14:paraId="538A1F31" w14:textId="18576EB5" w:rsidR="008A3B7B" w:rsidRDefault="00B32912" w:rsidP="00191530">
      <w:pPr>
        <w:keepNext/>
        <w:rPr>
          <w:lang w:val="pt-PT"/>
        </w:rPr>
      </w:pPr>
      <w:r>
        <w:rPr>
          <w:lang w:val="pt-PT"/>
        </w:rPr>
        <w:t>Na região Métodos verificam-se as funções:</w:t>
      </w:r>
      <w:r w:rsidR="00E21B46">
        <w:rPr>
          <w:lang w:val="pt-PT"/>
        </w:rPr>
        <w:t xml:space="preserve"> </w:t>
      </w:r>
    </w:p>
    <w:p w14:paraId="007990EC" w14:textId="58A1BADB" w:rsidR="00DC49A2" w:rsidRDefault="008A3B7B" w:rsidP="008A3B7B">
      <w:pPr>
        <w:pStyle w:val="PargrafodaLista"/>
        <w:keepNext/>
        <w:numPr>
          <w:ilvl w:val="0"/>
          <w:numId w:val="18"/>
        </w:numPr>
        <w:rPr>
          <w:lang w:val="pt-PT"/>
        </w:rPr>
      </w:pPr>
      <w:r>
        <w:rPr>
          <w:lang w:val="pt-PT"/>
        </w:rPr>
        <w:t>ExistePropriedade</w:t>
      </w:r>
    </w:p>
    <w:p w14:paraId="07EBE681" w14:textId="168289B7" w:rsidR="008A3B7B" w:rsidRDefault="008A3B7B" w:rsidP="008A3B7B">
      <w:pPr>
        <w:pStyle w:val="PargrafodaLista"/>
        <w:keepNext/>
        <w:numPr>
          <w:ilvl w:val="0"/>
          <w:numId w:val="18"/>
        </w:numPr>
        <w:rPr>
          <w:lang w:val="pt-PT"/>
        </w:rPr>
      </w:pPr>
      <w:r>
        <w:rPr>
          <w:lang w:val="pt-PT"/>
        </w:rPr>
        <w:t>InserirPropriedade</w:t>
      </w:r>
    </w:p>
    <w:p w14:paraId="31EFC66F" w14:textId="6412636A" w:rsidR="008A3B7B" w:rsidRDefault="008A3B7B" w:rsidP="008A3B7B">
      <w:pPr>
        <w:pStyle w:val="PargrafodaLista"/>
        <w:keepNext/>
        <w:numPr>
          <w:ilvl w:val="0"/>
          <w:numId w:val="18"/>
        </w:numPr>
        <w:rPr>
          <w:lang w:val="pt-PT"/>
        </w:rPr>
      </w:pPr>
      <w:r>
        <w:rPr>
          <w:lang w:val="pt-PT"/>
        </w:rPr>
        <w:t>Propriedades</w:t>
      </w:r>
    </w:p>
    <w:p w14:paraId="3D0CF714" w14:textId="0B0B3300" w:rsidR="008A3B7B" w:rsidRDefault="008A3B7B" w:rsidP="008A3B7B">
      <w:pPr>
        <w:pStyle w:val="PargrafodaLista"/>
        <w:keepNext/>
        <w:numPr>
          <w:ilvl w:val="0"/>
          <w:numId w:val="18"/>
        </w:numPr>
        <w:rPr>
          <w:lang w:val="pt-PT"/>
        </w:rPr>
      </w:pPr>
      <w:r>
        <w:rPr>
          <w:lang w:val="pt-PT"/>
        </w:rPr>
        <w:t>ShowPropriedades</w:t>
      </w:r>
    </w:p>
    <w:p w14:paraId="4FC8A018" w14:textId="34781092" w:rsidR="008A3B7B" w:rsidRPr="008A3B7B" w:rsidRDefault="008A3B7B" w:rsidP="008A3B7B">
      <w:pPr>
        <w:pStyle w:val="PargrafodaLista"/>
        <w:keepNext/>
        <w:numPr>
          <w:ilvl w:val="0"/>
          <w:numId w:val="18"/>
        </w:numPr>
        <w:rPr>
          <w:lang w:val="pt-PT"/>
        </w:rPr>
      </w:pPr>
      <w:r>
        <w:rPr>
          <w:lang w:val="pt-PT"/>
        </w:rPr>
        <w:t>VerificaDisponibilidade</w:t>
      </w:r>
    </w:p>
    <w:p w14:paraId="097039A0" w14:textId="77777777" w:rsidR="008A3B7B" w:rsidRPr="00DC49A2" w:rsidRDefault="008A3B7B" w:rsidP="00DC49A2">
      <w:pPr>
        <w:keepNext/>
        <w:rPr>
          <w:lang w:val="pt-PT"/>
        </w:rPr>
      </w:pPr>
    </w:p>
    <w:p w14:paraId="498CA971" w14:textId="5E0C2BDD" w:rsidR="00DC49A2" w:rsidRPr="00D52108" w:rsidRDefault="00DC49A2" w:rsidP="008A3B7B">
      <w:pPr>
        <w:pStyle w:val="Legenda"/>
        <w:jc w:val="right"/>
        <w:rPr>
          <w:lang w:val="pt-PT"/>
        </w:rPr>
      </w:pPr>
      <w:bookmarkStart w:id="15" w:name="_Toc150984825"/>
      <w:r w:rsidRPr="00DC49A2">
        <w:rPr>
          <w:lang w:val="pt-PT"/>
        </w:rPr>
        <w:t xml:space="preserve">Figura </w:t>
      </w:r>
      <w:r>
        <w:fldChar w:fldCharType="begin"/>
      </w:r>
      <w:r w:rsidRPr="00DC49A2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7</w:t>
      </w:r>
      <w:r>
        <w:fldChar w:fldCharType="end"/>
      </w:r>
      <w:r w:rsidRPr="00DC49A2">
        <w:rPr>
          <w:lang w:val="pt-PT"/>
        </w:rPr>
        <w:t xml:space="preserve"> - Diagrama de Classes - Propriedades</w:t>
      </w:r>
      <w:bookmarkEnd w:id="15"/>
    </w:p>
    <w:p w14:paraId="6D2D360C" w14:textId="77777777" w:rsidR="00D52108" w:rsidRDefault="00D52108" w:rsidP="00D52108">
      <w:pPr>
        <w:rPr>
          <w:lang w:val="pt-PT"/>
        </w:rPr>
      </w:pPr>
    </w:p>
    <w:p w14:paraId="68A21456" w14:textId="77777777" w:rsidR="008A3B7B" w:rsidRDefault="008A3B7B" w:rsidP="00D52108">
      <w:pPr>
        <w:rPr>
          <w:lang w:val="pt-PT"/>
        </w:rPr>
      </w:pPr>
    </w:p>
    <w:p w14:paraId="03BC3A71" w14:textId="77777777" w:rsidR="008A3B7B" w:rsidRDefault="008A3B7B" w:rsidP="00D52108">
      <w:pPr>
        <w:rPr>
          <w:lang w:val="pt-PT"/>
        </w:rPr>
      </w:pPr>
    </w:p>
    <w:p w14:paraId="03B25191" w14:textId="77777777" w:rsidR="008A3B7B" w:rsidRDefault="008A3B7B" w:rsidP="00D52108">
      <w:pPr>
        <w:rPr>
          <w:lang w:val="pt-PT"/>
        </w:rPr>
      </w:pPr>
    </w:p>
    <w:p w14:paraId="1049A6BD" w14:textId="63433729" w:rsidR="008A3B7B" w:rsidRDefault="008A3B7B" w:rsidP="00D52108">
      <w:pPr>
        <w:rPr>
          <w:lang w:val="pt-PT"/>
        </w:rPr>
      </w:pPr>
      <w:r>
        <w:rPr>
          <w:lang w:val="pt-PT"/>
        </w:rPr>
        <w:lastRenderedPageBreak/>
        <w:t xml:space="preserve">Na </w:t>
      </w:r>
      <w:r w:rsidRPr="008A3B7B">
        <w:rPr>
          <w:b/>
          <w:bCs/>
          <w:lang w:val="pt-PT"/>
        </w:rPr>
        <w:t xml:space="preserve">REGIÃO </w:t>
      </w:r>
      <w:r>
        <w:rPr>
          <w:b/>
          <w:bCs/>
          <w:lang w:val="pt-PT"/>
        </w:rPr>
        <w:t xml:space="preserve">ATRIBUTOS </w:t>
      </w:r>
      <w:r>
        <w:rPr>
          <w:lang w:val="pt-PT"/>
        </w:rPr>
        <w:t>estão inseridos os atributos como static da própria classe.</w:t>
      </w:r>
    </w:p>
    <w:p w14:paraId="26B262DE" w14:textId="77777777" w:rsidR="008A3B7B" w:rsidRDefault="008A3B7B" w:rsidP="008A3B7B">
      <w:pPr>
        <w:keepNext/>
      </w:pPr>
      <w:r>
        <w:rPr>
          <w:noProof/>
          <w:lang w:val="pt-PT"/>
        </w:rPr>
        <w:drawing>
          <wp:inline distT="0" distB="0" distL="0" distR="0" wp14:anchorId="4DD2A0D3" wp14:editId="07F1215F">
            <wp:extent cx="6249035" cy="1808391"/>
            <wp:effectExtent l="0" t="0" r="0" b="1905"/>
            <wp:docPr id="194014144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20" cy="1828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31D0A" w14:textId="746B907A" w:rsidR="008A3B7B" w:rsidRDefault="008A3B7B" w:rsidP="008A3B7B">
      <w:pPr>
        <w:pStyle w:val="Legenda"/>
        <w:jc w:val="right"/>
      </w:pPr>
      <w:bookmarkStart w:id="16" w:name="_Toc150984826"/>
      <w:r>
        <w:t xml:space="preserve">Figura </w:t>
      </w:r>
      <w:fldSimple w:instr=" SEQ Figura \* ARABIC ">
        <w:r w:rsidR="0063638A">
          <w:rPr>
            <w:noProof/>
          </w:rPr>
          <w:t>8</w:t>
        </w:r>
      </w:fldSimple>
      <w:r>
        <w:t xml:space="preserve"> - Atributos Propriedades (Array)</w:t>
      </w:r>
      <w:bookmarkEnd w:id="16"/>
    </w:p>
    <w:p w14:paraId="0F931912" w14:textId="2C264F57" w:rsidR="008A3B7B" w:rsidRDefault="008A3B7B" w:rsidP="008A3B7B">
      <w:pPr>
        <w:rPr>
          <w:lang w:val="pt-PT"/>
        </w:rPr>
      </w:pPr>
      <w:r>
        <w:rPr>
          <w:lang w:val="pt-PT"/>
        </w:rPr>
        <w:t xml:space="preserve">Na </w:t>
      </w:r>
      <w:r w:rsidRPr="008A3B7B">
        <w:rPr>
          <w:b/>
          <w:bCs/>
          <w:lang w:val="pt-PT"/>
        </w:rPr>
        <w:t>Figura 8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verifica-se </w:t>
      </w:r>
      <w:r w:rsidR="006A4226">
        <w:rPr>
          <w:lang w:val="pt-PT"/>
        </w:rPr>
        <w:t xml:space="preserve">as variáveis </w:t>
      </w:r>
      <w:proofErr w:type="spellStart"/>
      <w:r w:rsidR="006A4226">
        <w:rPr>
          <w:lang w:val="pt-PT"/>
        </w:rPr>
        <w:t>const</w:t>
      </w:r>
      <w:proofErr w:type="spellEnd"/>
      <w:r w:rsidR="006A4226">
        <w:rPr>
          <w:lang w:val="pt-PT"/>
        </w:rPr>
        <w:t xml:space="preserve"> para não poder ser alterada, e static para permanecerem na classe.</w:t>
      </w:r>
    </w:p>
    <w:p w14:paraId="22C31473" w14:textId="1ECE6002" w:rsidR="00FC5C8B" w:rsidRDefault="00FC5C8B" w:rsidP="008A3B7B">
      <w:pPr>
        <w:rPr>
          <w:lang w:val="pt-PT"/>
        </w:rPr>
      </w:pPr>
      <w:r>
        <w:rPr>
          <w:lang w:val="pt-PT"/>
        </w:rPr>
        <w:t xml:space="preserve">Na </w:t>
      </w:r>
      <w:r w:rsidRPr="00FC5C8B">
        <w:rPr>
          <w:b/>
          <w:bCs/>
          <w:lang w:val="pt-PT"/>
        </w:rPr>
        <w:t>REGIÃO CONSTRUTORES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está inserido o método de criação de um array.</w:t>
      </w:r>
    </w:p>
    <w:p w14:paraId="0C869C2B" w14:textId="77777777" w:rsidR="00FC5C8B" w:rsidRDefault="00FC5C8B" w:rsidP="003D38A8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08E3DFC1" wp14:editId="77A19E69">
            <wp:extent cx="6363335" cy="1177672"/>
            <wp:effectExtent l="0" t="0" r="0" b="3810"/>
            <wp:docPr id="79318269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38" cy="1191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81048" w14:textId="5587A44F" w:rsidR="00FC5C8B" w:rsidRDefault="00FC5C8B" w:rsidP="00FC5C8B">
      <w:pPr>
        <w:pStyle w:val="Legenda"/>
        <w:jc w:val="right"/>
      </w:pPr>
      <w:bookmarkStart w:id="17" w:name="_Toc150984827"/>
      <w:r>
        <w:t xml:space="preserve">Figura </w:t>
      </w:r>
      <w:fldSimple w:instr=" SEQ Figura \* ARABIC ">
        <w:r w:rsidR="0063638A">
          <w:rPr>
            <w:noProof/>
          </w:rPr>
          <w:t>9</w:t>
        </w:r>
      </w:fldSimple>
      <w:r>
        <w:t xml:space="preserve"> - Construtor Array Propriedades</w:t>
      </w:r>
      <w:bookmarkEnd w:id="17"/>
    </w:p>
    <w:p w14:paraId="5F19EB88" w14:textId="321CAD3C" w:rsidR="00FC5C8B" w:rsidRDefault="00FC5C8B" w:rsidP="00FC5C8B">
      <w:pPr>
        <w:rPr>
          <w:lang w:val="pt-PT"/>
        </w:rPr>
      </w:pPr>
      <w:r>
        <w:rPr>
          <w:lang w:val="pt-PT"/>
        </w:rPr>
        <w:t xml:space="preserve">Na </w:t>
      </w:r>
      <w:r w:rsidRPr="00FC5C8B">
        <w:rPr>
          <w:b/>
          <w:bCs/>
          <w:lang w:val="pt-PT"/>
        </w:rPr>
        <w:t>Figura 9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observa-se que o método </w:t>
      </w:r>
      <w:r w:rsidRPr="00FC5C8B">
        <w:rPr>
          <w:b/>
          <w:bCs/>
          <w:lang w:val="pt-PT"/>
        </w:rPr>
        <w:t>Propriedades()</w:t>
      </w:r>
      <w:r>
        <w:rPr>
          <w:lang w:val="pt-PT"/>
        </w:rPr>
        <w:t xml:space="preserve"> define o valor da variável totPropriedades para iniciar em 0, e cria um array de propriedades com o valor máximo de 100 apresentado anteriormente.</w:t>
      </w:r>
    </w:p>
    <w:p w14:paraId="2C6F406F" w14:textId="77777777" w:rsidR="00022E15" w:rsidRDefault="00022E15" w:rsidP="003D38A8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7172C56F" wp14:editId="19FC8AAA">
            <wp:extent cx="3818255" cy="2103120"/>
            <wp:effectExtent l="0" t="0" r="0" b="0"/>
            <wp:docPr id="10765131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1F9F8" w14:textId="22E2E32A" w:rsidR="00022E15" w:rsidRPr="00AC3ED5" w:rsidRDefault="00022E15" w:rsidP="00022E15">
      <w:pPr>
        <w:pStyle w:val="Legenda"/>
        <w:jc w:val="right"/>
        <w:rPr>
          <w:lang w:val="pt-PT"/>
        </w:rPr>
      </w:pPr>
      <w:bookmarkStart w:id="18" w:name="_Toc150984828"/>
      <w:r w:rsidRPr="00AC3ED5">
        <w:rPr>
          <w:lang w:val="pt-PT"/>
        </w:rPr>
        <w:t xml:space="preserve">Figura </w:t>
      </w:r>
      <w:r>
        <w:fldChar w:fldCharType="begin"/>
      </w:r>
      <w:r w:rsidRPr="00AC3ED5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10</w:t>
      </w:r>
      <w:r>
        <w:fldChar w:fldCharType="end"/>
      </w:r>
      <w:r w:rsidRPr="00AC3ED5">
        <w:rPr>
          <w:lang w:val="pt-PT"/>
        </w:rPr>
        <w:t xml:space="preserve"> - Propriedades da classe Propriedades</w:t>
      </w:r>
      <w:bookmarkEnd w:id="18"/>
    </w:p>
    <w:p w14:paraId="045E2572" w14:textId="77777777" w:rsidR="00022E15" w:rsidRDefault="00022E15" w:rsidP="00022E15">
      <w:pPr>
        <w:rPr>
          <w:lang w:val="pt-PT"/>
        </w:rPr>
      </w:pPr>
      <w:r>
        <w:rPr>
          <w:lang w:val="pt-PT"/>
        </w:rPr>
        <w:t xml:space="preserve">Na </w:t>
      </w:r>
      <w:r w:rsidRPr="00FC5C8B">
        <w:rPr>
          <w:b/>
          <w:bCs/>
          <w:lang w:val="pt-PT"/>
        </w:rPr>
        <w:t>REGIÃO PROPRIEDADES</w:t>
      </w:r>
      <w:r>
        <w:rPr>
          <w:b/>
          <w:bCs/>
          <w:lang w:val="pt-PT"/>
        </w:rPr>
        <w:t xml:space="preserve"> (FIGURA 10) </w:t>
      </w:r>
      <w:r>
        <w:rPr>
          <w:lang w:val="pt-PT"/>
        </w:rPr>
        <w:t>tem o método que obtém uma cópia do array e também a variável totPropriedades.</w:t>
      </w:r>
    </w:p>
    <w:p w14:paraId="35FB4A4C" w14:textId="496844B8" w:rsidR="00022E15" w:rsidRDefault="00022E15" w:rsidP="00022E15">
      <w:pPr>
        <w:rPr>
          <w:lang w:val="pt-PT"/>
        </w:rPr>
      </w:pPr>
      <w:r>
        <w:rPr>
          <w:lang w:val="pt-PT"/>
        </w:rPr>
        <w:lastRenderedPageBreak/>
        <w:t xml:space="preserve">Por fim na </w:t>
      </w:r>
      <w:r w:rsidRPr="00022E15">
        <w:rPr>
          <w:b/>
          <w:bCs/>
          <w:lang w:val="pt-PT"/>
        </w:rPr>
        <w:t>REGIÃO OUTROS MÉTODOS</w:t>
      </w:r>
      <w:r>
        <w:rPr>
          <w:lang w:val="pt-PT"/>
        </w:rPr>
        <w:t xml:space="preserve">, implementou-se </w:t>
      </w:r>
      <w:r w:rsidR="003D38A8">
        <w:rPr>
          <w:lang w:val="pt-PT"/>
        </w:rPr>
        <w:t>as funções anteriormente apresentadas.</w:t>
      </w:r>
    </w:p>
    <w:p w14:paraId="56DA2AE3" w14:textId="74072C82" w:rsidR="003D38A8" w:rsidRDefault="003D38A8" w:rsidP="003D38A8">
      <w:pPr>
        <w:keepNext/>
        <w:jc w:val="center"/>
      </w:pPr>
      <w:r>
        <w:rPr>
          <w:noProof/>
        </w:rPr>
        <w:drawing>
          <wp:inline distT="0" distB="0" distL="0" distR="0" wp14:anchorId="270E4BA4" wp14:editId="71E8335B">
            <wp:extent cx="5166995" cy="1043940"/>
            <wp:effectExtent l="0" t="0" r="0" b="3810"/>
            <wp:docPr id="84783865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EE2E2" w14:textId="7AE40D10" w:rsidR="003D38A8" w:rsidRPr="003D38A8" w:rsidRDefault="003D38A8" w:rsidP="003D38A8">
      <w:pPr>
        <w:pStyle w:val="Legenda"/>
        <w:jc w:val="right"/>
        <w:rPr>
          <w:lang w:val="pt-PT"/>
        </w:rPr>
      </w:pPr>
      <w:bookmarkStart w:id="19" w:name="_Toc150984829"/>
      <w:r w:rsidRPr="003D38A8">
        <w:rPr>
          <w:lang w:val="pt-PT"/>
        </w:rPr>
        <w:t xml:space="preserve">Figura </w:t>
      </w:r>
      <w:r>
        <w:fldChar w:fldCharType="begin"/>
      </w:r>
      <w:r w:rsidRPr="003D38A8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11</w:t>
      </w:r>
      <w:r>
        <w:fldChar w:fldCharType="end"/>
      </w:r>
      <w:r w:rsidRPr="003D38A8">
        <w:rPr>
          <w:lang w:val="pt-PT"/>
        </w:rPr>
        <w:t xml:space="preserve"> - OUTROS METODOS - &gt; ShowPropriedades</w:t>
      </w:r>
      <w:bookmarkEnd w:id="19"/>
    </w:p>
    <w:p w14:paraId="11560B21" w14:textId="2C351F5B" w:rsidR="003D38A8" w:rsidRDefault="003D38A8" w:rsidP="003D38A8">
      <w:pPr>
        <w:rPr>
          <w:lang w:val="pt-PT"/>
        </w:rPr>
      </w:pPr>
      <w:r>
        <w:rPr>
          <w:lang w:val="pt-PT"/>
        </w:rPr>
        <w:t xml:space="preserve">Na </w:t>
      </w:r>
      <w:r w:rsidRPr="003D38A8">
        <w:rPr>
          <w:b/>
          <w:bCs/>
          <w:lang w:val="pt-PT"/>
        </w:rPr>
        <w:t>Figura 11</w:t>
      </w:r>
      <w:r>
        <w:rPr>
          <w:b/>
          <w:bCs/>
          <w:lang w:val="pt-PT"/>
        </w:rPr>
        <w:t xml:space="preserve"> </w:t>
      </w:r>
      <w:r w:rsidR="00AC3ED5">
        <w:rPr>
          <w:lang w:val="pt-PT"/>
        </w:rPr>
        <w:t>a função</w:t>
      </w:r>
      <w:r>
        <w:rPr>
          <w:lang w:val="pt-PT"/>
        </w:rPr>
        <w:t xml:space="preserve"> inicia um </w:t>
      </w:r>
      <w:r w:rsidR="00AC3ED5">
        <w:rPr>
          <w:lang w:val="pt-PT"/>
        </w:rPr>
        <w:t>Loop</w:t>
      </w:r>
      <w:r>
        <w:rPr>
          <w:lang w:val="pt-PT"/>
        </w:rPr>
        <w:t xml:space="preserve"> sobre todos os elementos do array </w:t>
      </w:r>
      <w:r w:rsidRPr="003D38A8">
        <w:rPr>
          <w:b/>
          <w:bCs/>
          <w:lang w:val="pt-PT"/>
        </w:rPr>
        <w:t>(linha 67)</w:t>
      </w:r>
      <w:r>
        <w:rPr>
          <w:lang w:val="pt-PT"/>
        </w:rPr>
        <w:t xml:space="preserve">, </w:t>
      </w:r>
      <w:r w:rsidRPr="003D38A8">
        <w:rPr>
          <w:lang w:val="pt-PT"/>
        </w:rPr>
        <w:t>verifica se o elemento do array é nulo, caso seja avança para o próximo</w:t>
      </w:r>
      <w:r>
        <w:rPr>
          <w:lang w:val="pt-PT"/>
        </w:rPr>
        <w:t xml:space="preserve"> </w:t>
      </w:r>
      <w:r w:rsidRPr="003D38A8">
        <w:rPr>
          <w:b/>
          <w:bCs/>
          <w:lang w:val="pt-PT"/>
        </w:rPr>
        <w:t>(linha 69)</w:t>
      </w:r>
      <w:r w:rsidR="00AC3ED5">
        <w:rPr>
          <w:lang w:val="pt-PT"/>
        </w:rPr>
        <w:t xml:space="preserve"> e </w:t>
      </w:r>
      <w:r w:rsidR="00AC3ED5" w:rsidRPr="00AC3ED5">
        <w:rPr>
          <w:lang w:val="pt-PT"/>
        </w:rPr>
        <w:t xml:space="preserve">imprime na consola os </w:t>
      </w:r>
      <w:r w:rsidR="00AC3ED5" w:rsidRPr="00AC3ED5">
        <w:rPr>
          <w:lang w:val="pt-PT"/>
        </w:rPr>
        <w:t>códigos</w:t>
      </w:r>
      <w:r w:rsidR="00AC3ED5" w:rsidRPr="00AC3ED5">
        <w:rPr>
          <w:lang w:val="pt-PT"/>
        </w:rPr>
        <w:t xml:space="preserve"> de propriedades existentes</w:t>
      </w:r>
      <w:r w:rsidR="00AC3ED5">
        <w:rPr>
          <w:lang w:val="pt-PT"/>
        </w:rPr>
        <w:t xml:space="preserve"> </w:t>
      </w:r>
      <w:r w:rsidR="00AC3ED5">
        <w:rPr>
          <w:b/>
          <w:bCs/>
          <w:lang w:val="pt-PT"/>
        </w:rPr>
        <w:t>(linha 70)</w:t>
      </w:r>
      <w:r w:rsidR="00AC3ED5">
        <w:rPr>
          <w:lang w:val="pt-PT"/>
        </w:rPr>
        <w:t>.</w:t>
      </w:r>
    </w:p>
    <w:p w14:paraId="2DF8463D" w14:textId="77777777" w:rsidR="00AC3ED5" w:rsidRDefault="00AC3ED5" w:rsidP="00AC3ED5">
      <w:pPr>
        <w:keepNext/>
        <w:jc w:val="center"/>
      </w:pPr>
      <w:r w:rsidRPr="00AC3ED5">
        <w:rPr>
          <w:lang w:val="pt-PT"/>
        </w:rPr>
        <w:drawing>
          <wp:inline distT="0" distB="0" distL="0" distR="0" wp14:anchorId="73B5F4D5" wp14:editId="091CD861">
            <wp:extent cx="4061812" cy="1691787"/>
            <wp:effectExtent l="0" t="0" r="0" b="3810"/>
            <wp:docPr id="1485446515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6515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B9D9" w14:textId="71FBD38D" w:rsidR="00AC3ED5" w:rsidRPr="00AC3ED5" w:rsidRDefault="00AC3ED5" w:rsidP="00AC3ED5">
      <w:pPr>
        <w:pStyle w:val="Legenda"/>
        <w:jc w:val="right"/>
        <w:rPr>
          <w:lang w:val="pt-PT"/>
        </w:rPr>
      </w:pPr>
      <w:bookmarkStart w:id="20" w:name="_Toc150984830"/>
      <w:r w:rsidRPr="00AC3ED5">
        <w:rPr>
          <w:lang w:val="pt-PT"/>
        </w:rPr>
        <w:t xml:space="preserve">Figura </w:t>
      </w:r>
      <w:r>
        <w:fldChar w:fldCharType="begin"/>
      </w:r>
      <w:r w:rsidRPr="00AC3ED5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12</w:t>
      </w:r>
      <w:r>
        <w:fldChar w:fldCharType="end"/>
      </w:r>
      <w:r w:rsidRPr="00AC3ED5">
        <w:rPr>
          <w:lang w:val="pt-PT"/>
        </w:rPr>
        <w:t xml:space="preserve"> - OUTROS METODOS -&gt; ExistePropriedade</w:t>
      </w:r>
      <w:bookmarkEnd w:id="20"/>
    </w:p>
    <w:p w14:paraId="19C859D7" w14:textId="615CA7BF" w:rsidR="00AC3ED5" w:rsidRDefault="00AC3ED5" w:rsidP="00AC3ED5">
      <w:pPr>
        <w:rPr>
          <w:lang w:val="pt-PT"/>
        </w:rPr>
      </w:pPr>
      <w:r>
        <w:rPr>
          <w:lang w:val="pt-PT"/>
        </w:rPr>
        <w:t xml:space="preserve">Na </w:t>
      </w:r>
      <w:r w:rsidRPr="00AC3ED5">
        <w:rPr>
          <w:b/>
          <w:bCs/>
          <w:lang w:val="pt-PT"/>
        </w:rPr>
        <w:t>Figura 12</w:t>
      </w:r>
      <w:r>
        <w:rPr>
          <w:b/>
          <w:bCs/>
          <w:lang w:val="pt-PT"/>
        </w:rPr>
        <w:t xml:space="preserve"> </w:t>
      </w:r>
      <w:r w:rsidR="00DF6C0F">
        <w:rPr>
          <w:lang w:val="pt-PT"/>
        </w:rPr>
        <w:t xml:space="preserve">baseado no código da propriedade fornecido </w:t>
      </w:r>
      <w:r w:rsidR="00DF6C0F" w:rsidRPr="00E460A4">
        <w:rPr>
          <w:b/>
          <w:bCs/>
          <w:lang w:val="pt-PT"/>
        </w:rPr>
        <w:t>(linha 75)</w:t>
      </w:r>
      <w:r w:rsidR="00DF6C0F">
        <w:rPr>
          <w:lang w:val="pt-PT"/>
        </w:rPr>
        <w:t xml:space="preserve">, </w:t>
      </w:r>
      <w:r w:rsidR="00DF6C0F" w:rsidRPr="00DF6C0F">
        <w:rPr>
          <w:lang w:val="pt-PT"/>
        </w:rPr>
        <w:t>procura um objeto no array (lista propriedades)</w:t>
      </w:r>
      <w:r w:rsidR="00DF6C0F">
        <w:rPr>
          <w:lang w:val="pt-PT"/>
        </w:rPr>
        <w:t xml:space="preserve"> </w:t>
      </w:r>
      <w:r w:rsidR="00DF6C0F" w:rsidRPr="00E460A4">
        <w:rPr>
          <w:b/>
          <w:bCs/>
          <w:lang w:val="pt-PT"/>
        </w:rPr>
        <w:t>(linha77)</w:t>
      </w:r>
      <w:r w:rsidR="00DF6C0F">
        <w:rPr>
          <w:lang w:val="pt-PT"/>
        </w:rPr>
        <w:t xml:space="preserve">, </w:t>
      </w:r>
      <w:r w:rsidR="00DF6C0F" w:rsidRPr="00DF6C0F">
        <w:rPr>
          <w:lang w:val="pt-PT"/>
        </w:rPr>
        <w:t>caso o codigo</w:t>
      </w:r>
      <w:r w:rsidR="00E460A4">
        <w:rPr>
          <w:lang w:val="pt-PT"/>
        </w:rPr>
        <w:t xml:space="preserve"> da propriedade não seja nulo e</w:t>
      </w:r>
      <w:r w:rsidR="00DF6C0F" w:rsidRPr="00DF6C0F">
        <w:rPr>
          <w:lang w:val="pt-PT"/>
        </w:rPr>
        <w:t xml:space="preserve"> esteja n</w:t>
      </w:r>
      <w:r w:rsidR="00E460A4">
        <w:rPr>
          <w:lang w:val="pt-PT"/>
        </w:rPr>
        <w:t>o array</w:t>
      </w:r>
      <w:r w:rsidR="00DF6C0F" w:rsidRPr="00DF6C0F">
        <w:rPr>
          <w:lang w:val="pt-PT"/>
        </w:rPr>
        <w:t xml:space="preserve"> então devolve "true"</w:t>
      </w:r>
      <w:r w:rsidR="00DF6C0F">
        <w:rPr>
          <w:lang w:val="pt-PT"/>
        </w:rPr>
        <w:t xml:space="preserve"> </w:t>
      </w:r>
      <w:r w:rsidR="00DF6C0F" w:rsidRPr="00E460A4">
        <w:rPr>
          <w:b/>
          <w:bCs/>
          <w:lang w:val="pt-PT"/>
        </w:rPr>
        <w:t>(linhas 79 e 81)</w:t>
      </w:r>
      <w:r w:rsidR="00DF6C0F">
        <w:rPr>
          <w:lang w:val="pt-PT"/>
        </w:rPr>
        <w:t>, caso contrário</w:t>
      </w:r>
      <w:r w:rsidR="00E460A4">
        <w:rPr>
          <w:lang w:val="pt-PT"/>
        </w:rPr>
        <w:t xml:space="preserve"> devolve “false”.</w:t>
      </w:r>
    </w:p>
    <w:p w14:paraId="71C5367E" w14:textId="77777777" w:rsidR="00E460A4" w:rsidRDefault="00E460A4" w:rsidP="00AC3ED5">
      <w:pPr>
        <w:rPr>
          <w:lang w:val="pt-PT"/>
        </w:rPr>
      </w:pPr>
    </w:p>
    <w:p w14:paraId="6844272B" w14:textId="3063EB39" w:rsidR="00E460A4" w:rsidRDefault="00E460A4" w:rsidP="00B0771D">
      <w:pPr>
        <w:jc w:val="center"/>
        <w:rPr>
          <w:lang w:val="pt-PT"/>
        </w:rPr>
      </w:pPr>
    </w:p>
    <w:p w14:paraId="1D0A8A75" w14:textId="77777777" w:rsidR="00E460A4" w:rsidRDefault="00E460A4" w:rsidP="00AC3ED5">
      <w:pPr>
        <w:rPr>
          <w:lang w:val="pt-PT"/>
        </w:rPr>
      </w:pPr>
    </w:p>
    <w:p w14:paraId="7FD8782B" w14:textId="77777777" w:rsidR="00E460A4" w:rsidRDefault="00E460A4" w:rsidP="00AC3ED5">
      <w:pPr>
        <w:rPr>
          <w:lang w:val="pt-PT"/>
        </w:rPr>
      </w:pPr>
    </w:p>
    <w:p w14:paraId="74E30FEF" w14:textId="77777777" w:rsidR="00E460A4" w:rsidRDefault="00E460A4" w:rsidP="00E460A4">
      <w:pPr>
        <w:keepNext/>
        <w:jc w:val="center"/>
      </w:pPr>
      <w:r w:rsidRPr="00E460A4">
        <w:rPr>
          <w:lang w:val="pt-PT"/>
        </w:rPr>
        <w:lastRenderedPageBreak/>
        <w:drawing>
          <wp:inline distT="0" distB="0" distL="0" distR="0" wp14:anchorId="744C124A" wp14:editId="27B81579">
            <wp:extent cx="4038950" cy="2095682"/>
            <wp:effectExtent l="0" t="0" r="0" b="0"/>
            <wp:docPr id="172539426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426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1C7E" w14:textId="721C93BD" w:rsidR="00E460A4" w:rsidRDefault="00E460A4" w:rsidP="00E460A4">
      <w:pPr>
        <w:pStyle w:val="Legenda"/>
        <w:jc w:val="right"/>
      </w:pPr>
      <w:bookmarkStart w:id="21" w:name="_Toc150984831"/>
      <w:r>
        <w:t xml:space="preserve">Figura </w:t>
      </w:r>
      <w:fldSimple w:instr=" SEQ Figura \* ARABIC ">
        <w:r w:rsidR="0063638A">
          <w:rPr>
            <w:noProof/>
          </w:rPr>
          <w:t>13</w:t>
        </w:r>
      </w:fldSimple>
      <w:r>
        <w:t xml:space="preserve"> - OUTROS METODOS -&gt; InserirPropriedade</w:t>
      </w:r>
      <w:bookmarkEnd w:id="21"/>
    </w:p>
    <w:p w14:paraId="0BAAEB55" w14:textId="24831D66" w:rsidR="00E460A4" w:rsidRDefault="00E460A4" w:rsidP="00B06F89">
      <w:pPr>
        <w:rPr>
          <w:lang w:val="pt-PT"/>
        </w:rPr>
      </w:pPr>
      <w:r>
        <w:rPr>
          <w:lang w:val="pt-PT"/>
        </w:rPr>
        <w:t xml:space="preserve">O método acima apresentado </w:t>
      </w:r>
      <w:r w:rsidRPr="00E460A4">
        <w:rPr>
          <w:b/>
          <w:bCs/>
          <w:lang w:val="pt-PT"/>
        </w:rPr>
        <w:t>(Figura 13)</w:t>
      </w:r>
      <w:r>
        <w:rPr>
          <w:lang w:val="pt-PT"/>
        </w:rPr>
        <w:t xml:space="preserve">, utiliza o método anteriormente criado “ExistePropriedade” para verificar se o codigo da nova propriedade já existe, se já existe ele devolve o valor “false” </w:t>
      </w:r>
      <w:r w:rsidRPr="00E460A4">
        <w:rPr>
          <w:b/>
          <w:bCs/>
          <w:lang w:val="pt-PT"/>
        </w:rPr>
        <w:t xml:space="preserve">(linhas 91 e 93), </w:t>
      </w:r>
      <w:r>
        <w:rPr>
          <w:lang w:val="pt-PT"/>
        </w:rPr>
        <w:t>caso não exist</w:t>
      </w:r>
      <w:r w:rsidR="00B06F89">
        <w:rPr>
          <w:lang w:val="pt-PT"/>
        </w:rPr>
        <w:t xml:space="preserve">a ele adiciona a propriedade ao array e incrementa o contador de propriedades, dando o valor de “true” </w:t>
      </w:r>
      <w:r w:rsidR="00B06F89" w:rsidRPr="00B06F89">
        <w:rPr>
          <w:b/>
          <w:bCs/>
          <w:lang w:val="pt-PT"/>
        </w:rPr>
        <w:t>(linhas 97 a 99)</w:t>
      </w:r>
      <w:r w:rsidR="00B06F89">
        <w:rPr>
          <w:lang w:val="pt-PT"/>
        </w:rPr>
        <w:t>.</w:t>
      </w:r>
    </w:p>
    <w:p w14:paraId="17C49AA9" w14:textId="77777777" w:rsidR="00B06F89" w:rsidRDefault="00B06F89" w:rsidP="00E460A4">
      <w:pPr>
        <w:ind w:firstLine="708"/>
        <w:rPr>
          <w:lang w:val="pt-PT"/>
        </w:rPr>
      </w:pPr>
    </w:p>
    <w:p w14:paraId="1B73A47C" w14:textId="77777777" w:rsidR="00B06F89" w:rsidRDefault="00B06F89" w:rsidP="00B06F89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0E95CEA6" wp14:editId="583B5ED0">
            <wp:extent cx="4366895" cy="1341120"/>
            <wp:effectExtent l="0" t="0" r="0" b="0"/>
            <wp:docPr id="85745524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DB076" w14:textId="7BCB2FF5" w:rsidR="00B06F89" w:rsidRPr="00B0771D" w:rsidRDefault="00B06F89" w:rsidP="00B06F89">
      <w:pPr>
        <w:pStyle w:val="Legenda"/>
        <w:jc w:val="right"/>
        <w:rPr>
          <w:lang w:val="pt-PT"/>
        </w:rPr>
      </w:pPr>
      <w:bookmarkStart w:id="22" w:name="_Toc150984832"/>
      <w:r w:rsidRPr="00B0771D">
        <w:rPr>
          <w:lang w:val="pt-PT"/>
        </w:rPr>
        <w:t xml:space="preserve">Figura </w:t>
      </w:r>
      <w:r>
        <w:fldChar w:fldCharType="begin"/>
      </w:r>
      <w:r w:rsidRPr="00B0771D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14</w:t>
      </w:r>
      <w:r>
        <w:fldChar w:fldCharType="end"/>
      </w:r>
      <w:r w:rsidRPr="00B0771D">
        <w:rPr>
          <w:lang w:val="pt-PT"/>
        </w:rPr>
        <w:t xml:space="preserve"> - OUTROS METODOS -&gt; Verificadisponibilidade</w:t>
      </w:r>
      <w:bookmarkEnd w:id="22"/>
    </w:p>
    <w:p w14:paraId="28B9E7F0" w14:textId="6D320459" w:rsidR="00B06F89" w:rsidRDefault="00B0771D" w:rsidP="00B06F89">
      <w:pPr>
        <w:rPr>
          <w:lang w:val="pt-PT"/>
        </w:rPr>
      </w:pPr>
      <w:r>
        <w:rPr>
          <w:lang w:val="pt-PT"/>
        </w:rPr>
        <w:t xml:space="preserve">Este método </w:t>
      </w:r>
      <w:r w:rsidRPr="008A20DA">
        <w:rPr>
          <w:b/>
          <w:bCs/>
          <w:lang w:val="pt-PT"/>
        </w:rPr>
        <w:t xml:space="preserve">(Figura 14) </w:t>
      </w:r>
      <w:r>
        <w:rPr>
          <w:lang w:val="pt-PT"/>
        </w:rPr>
        <w:t>verifica se uma propriedade está disponível ou não verificando se na sua variável “disponibilidade” está atribuído o valor true (disponível) ou false (indisponível)</w:t>
      </w:r>
      <w:r w:rsidR="0061397F">
        <w:rPr>
          <w:lang w:val="pt-PT"/>
        </w:rPr>
        <w:t>.</w:t>
      </w:r>
    </w:p>
    <w:p w14:paraId="7D740C58" w14:textId="680A8666" w:rsidR="0061397F" w:rsidRDefault="0061397F">
      <w:pPr>
        <w:rPr>
          <w:lang w:val="pt-PT"/>
        </w:rPr>
      </w:pPr>
      <w:r>
        <w:rPr>
          <w:lang w:val="pt-PT"/>
        </w:rPr>
        <w:br w:type="page"/>
      </w:r>
    </w:p>
    <w:p w14:paraId="76D2EFC3" w14:textId="67AD30DA" w:rsidR="0061397F" w:rsidRDefault="0061397F" w:rsidP="0061397F">
      <w:pPr>
        <w:pStyle w:val="Ttulo2"/>
        <w:rPr>
          <w:lang w:val="pt-PT"/>
        </w:rPr>
      </w:pPr>
      <w:bookmarkStart w:id="23" w:name="_Toc150984933"/>
      <w:r>
        <w:rPr>
          <w:lang w:val="pt-PT"/>
        </w:rPr>
        <w:lastRenderedPageBreak/>
        <w:t>Pessoas DLL</w:t>
      </w:r>
      <w:bookmarkEnd w:id="23"/>
    </w:p>
    <w:p w14:paraId="54383878" w14:textId="676519B8" w:rsidR="0061397F" w:rsidRDefault="0061397F" w:rsidP="0061397F">
      <w:pPr>
        <w:rPr>
          <w:lang w:val="pt-PT"/>
        </w:rPr>
      </w:pPr>
      <w:r>
        <w:rPr>
          <w:lang w:val="pt-PT"/>
        </w:rPr>
        <w:t>Biblioteca criada para armazenar todas as classes referentes a pessoas tais como, Cliente, Clientes (array), Gestor.</w:t>
      </w:r>
    </w:p>
    <w:p w14:paraId="748847A7" w14:textId="79201489" w:rsidR="0061397F" w:rsidRDefault="007E3AA0" w:rsidP="0061397F">
      <w:pPr>
        <w:rPr>
          <w:lang w:val="pt-PT"/>
        </w:rPr>
      </w:pPr>
      <w:r>
        <w:rPr>
          <w:lang w:val="pt-PT"/>
        </w:rPr>
        <w:t>No próximo Diagrama de Classes verifica-se as 3 classes desta Biblioteca.</w:t>
      </w:r>
    </w:p>
    <w:p w14:paraId="67A706F6" w14:textId="77777777" w:rsidR="00C678DC" w:rsidRDefault="00C678DC" w:rsidP="00DB2840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82ED7F4" wp14:editId="4F238834">
            <wp:extent cx="5014595" cy="2933700"/>
            <wp:effectExtent l="0" t="0" r="0" b="0"/>
            <wp:docPr id="70742852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AA4B6" w14:textId="65008520" w:rsidR="00C678DC" w:rsidRPr="00DB2840" w:rsidRDefault="00C678DC" w:rsidP="00C678DC">
      <w:pPr>
        <w:pStyle w:val="Legenda"/>
        <w:jc w:val="right"/>
        <w:rPr>
          <w:lang w:val="pt-PT"/>
        </w:rPr>
      </w:pPr>
      <w:bookmarkStart w:id="24" w:name="_Toc150984833"/>
      <w:r w:rsidRPr="00DB2840">
        <w:rPr>
          <w:lang w:val="pt-PT"/>
        </w:rPr>
        <w:t xml:space="preserve">Figura </w:t>
      </w:r>
      <w:r>
        <w:fldChar w:fldCharType="begin"/>
      </w:r>
      <w:r w:rsidRPr="00DB2840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15</w:t>
      </w:r>
      <w:r>
        <w:fldChar w:fldCharType="end"/>
      </w:r>
      <w:r w:rsidRPr="00DB2840">
        <w:rPr>
          <w:lang w:val="pt-PT"/>
        </w:rPr>
        <w:t xml:space="preserve"> - Diagrama de Classes Pessoas</w:t>
      </w:r>
      <w:bookmarkEnd w:id="24"/>
    </w:p>
    <w:p w14:paraId="172076E1" w14:textId="44B101A1" w:rsidR="00EB735F" w:rsidRDefault="00DB2840" w:rsidP="00DB2840">
      <w:pPr>
        <w:rPr>
          <w:lang w:val="pt-PT"/>
        </w:rPr>
      </w:pPr>
      <w:r>
        <w:rPr>
          <w:lang w:val="pt-PT"/>
        </w:rPr>
        <w:t xml:space="preserve">Na </w:t>
      </w:r>
      <w:r w:rsidRPr="00DB2840">
        <w:rPr>
          <w:b/>
          <w:bCs/>
          <w:lang w:val="pt-PT"/>
        </w:rPr>
        <w:t>Figura 15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observa-se que a estrutura utilizada para construir cada classe é semelhante à anteriormente apresentada (Propriedade), mudando apenas os nomes e tipos de variáveis</w:t>
      </w:r>
      <w:r w:rsidR="009842AC">
        <w:rPr>
          <w:lang w:val="pt-PT"/>
        </w:rPr>
        <w:t xml:space="preserve">, mas utilizando os </w:t>
      </w:r>
      <w:r w:rsidR="009469DC">
        <w:rPr>
          <w:lang w:val="pt-PT"/>
        </w:rPr>
        <w:t>mesmos métodos</w:t>
      </w:r>
      <w:r w:rsidR="009842AC">
        <w:rPr>
          <w:lang w:val="pt-PT"/>
        </w:rPr>
        <w:t xml:space="preserve"> anteriormente referidos.</w:t>
      </w:r>
    </w:p>
    <w:p w14:paraId="08BC312A" w14:textId="77777777" w:rsidR="00EB735F" w:rsidRDefault="00EB735F">
      <w:pPr>
        <w:rPr>
          <w:lang w:val="pt-PT"/>
        </w:rPr>
      </w:pPr>
      <w:r>
        <w:rPr>
          <w:lang w:val="pt-PT"/>
        </w:rPr>
        <w:br w:type="page"/>
      </w:r>
    </w:p>
    <w:p w14:paraId="72131DDD" w14:textId="325A3413" w:rsidR="00DB2840" w:rsidRDefault="00DB2840" w:rsidP="00F7277B">
      <w:pPr>
        <w:pStyle w:val="Ttulo2"/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25" w:name="_Toc150984934"/>
      <w:r w:rsidR="00EB735F">
        <w:rPr>
          <w:lang w:val="pt-PT"/>
        </w:rPr>
        <w:t xml:space="preserve">Gestão </w:t>
      </w:r>
      <w:r w:rsidR="009D5392">
        <w:rPr>
          <w:lang w:val="pt-PT"/>
        </w:rPr>
        <w:t>Turística</w:t>
      </w:r>
      <w:r w:rsidR="00EB735F">
        <w:rPr>
          <w:lang w:val="pt-PT"/>
        </w:rPr>
        <w:t xml:space="preserve"> DLL</w:t>
      </w:r>
      <w:bookmarkEnd w:id="25"/>
    </w:p>
    <w:p w14:paraId="6DE8296A" w14:textId="7AEE2354" w:rsidR="00EB735F" w:rsidRDefault="00EB735F" w:rsidP="00EB735F">
      <w:pPr>
        <w:rPr>
          <w:lang w:val="pt-PT"/>
        </w:rPr>
      </w:pPr>
      <w:r>
        <w:rPr>
          <w:lang w:val="pt-PT"/>
        </w:rPr>
        <w:t xml:space="preserve">Nesta Biblioteca estão alojadas </w:t>
      </w:r>
      <w:r w:rsidR="00E6367B">
        <w:rPr>
          <w:lang w:val="pt-PT"/>
        </w:rPr>
        <w:t>as classes de Reserva e Reservas</w:t>
      </w:r>
      <w:r w:rsidR="009D5392">
        <w:rPr>
          <w:lang w:val="pt-PT"/>
        </w:rPr>
        <w:t>.</w:t>
      </w:r>
    </w:p>
    <w:p w14:paraId="35FCCDCA" w14:textId="6993E7C6" w:rsidR="00F7277B" w:rsidRDefault="00F7277B" w:rsidP="00F7277B">
      <w:pPr>
        <w:pStyle w:val="Ttulo3"/>
        <w:rPr>
          <w:lang w:val="pt-PT"/>
        </w:rPr>
      </w:pPr>
      <w:bookmarkStart w:id="26" w:name="_Toc150984935"/>
      <w:r>
        <w:rPr>
          <w:lang w:val="pt-PT"/>
        </w:rPr>
        <w:t>Classe R</w:t>
      </w:r>
      <w:r w:rsidR="0043671F">
        <w:rPr>
          <w:lang w:val="pt-PT"/>
        </w:rPr>
        <w:t>eserva</w:t>
      </w:r>
      <w:bookmarkEnd w:id="26"/>
    </w:p>
    <w:p w14:paraId="4D768AF0" w14:textId="0B225A15" w:rsidR="0016420C" w:rsidRDefault="0016420C" w:rsidP="0016420C">
      <w:pPr>
        <w:keepNext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0" locked="0" layoutInCell="1" allowOverlap="1" wp14:anchorId="73E3AA3B" wp14:editId="241321DA">
            <wp:simplePos x="5684520" y="2004060"/>
            <wp:positionH relativeFrom="column">
              <wp:align>right</wp:align>
            </wp:positionH>
            <wp:positionV relativeFrom="paragraph">
              <wp:align>top</wp:align>
            </wp:positionV>
            <wp:extent cx="1082040" cy="2727960"/>
            <wp:effectExtent l="0" t="0" r="3810" b="0"/>
            <wp:wrapSquare wrapText="bothSides"/>
            <wp:docPr id="62368288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2C94" w:rsidRPr="00122C94">
        <w:rPr>
          <w:lang w:val="pt-PT"/>
        </w:rPr>
        <w:t xml:space="preserve">Na </w:t>
      </w:r>
      <w:r w:rsidR="00122C94" w:rsidRPr="00122C94">
        <w:rPr>
          <w:b/>
          <w:bCs/>
          <w:lang w:val="pt-PT"/>
        </w:rPr>
        <w:t xml:space="preserve">Figura 16 </w:t>
      </w:r>
      <w:r w:rsidR="00122C94" w:rsidRPr="00122C94">
        <w:rPr>
          <w:lang w:val="pt-PT"/>
        </w:rPr>
        <w:t>observa-se q</w:t>
      </w:r>
      <w:r w:rsidR="00122C94">
        <w:rPr>
          <w:lang w:val="pt-PT"/>
        </w:rPr>
        <w:t>ue a classe Reserva tem como seus atributos os as seguintes variáveis:</w:t>
      </w:r>
    </w:p>
    <w:p w14:paraId="0CFA1F63" w14:textId="1C64FDAC" w:rsidR="00122C94" w:rsidRDefault="00122C94" w:rsidP="00122C94">
      <w:pPr>
        <w:pStyle w:val="PargrafodaLista"/>
        <w:keepNext/>
        <w:numPr>
          <w:ilvl w:val="0"/>
          <w:numId w:val="19"/>
        </w:numPr>
        <w:rPr>
          <w:lang w:val="pt-PT"/>
        </w:rPr>
      </w:pPr>
      <w:r>
        <w:rPr>
          <w:lang w:val="pt-PT"/>
        </w:rPr>
        <w:t>codigoPropriedade – referente ao codigo de uma propriedade registada.</w:t>
      </w:r>
    </w:p>
    <w:p w14:paraId="449EE02B" w14:textId="4FEBA4D8" w:rsidR="00122C94" w:rsidRPr="00122C94" w:rsidRDefault="00122C94" w:rsidP="00122C94">
      <w:pPr>
        <w:pStyle w:val="PargrafodaLista"/>
        <w:keepNext/>
        <w:numPr>
          <w:ilvl w:val="0"/>
          <w:numId w:val="19"/>
        </w:numPr>
        <w:rPr>
          <w:lang w:val="pt-PT"/>
        </w:rPr>
      </w:pPr>
      <w:r>
        <w:rPr>
          <w:lang w:val="pt-PT"/>
        </w:rPr>
        <w:t>codreserva – codigo que ficará associado à reserva.</w:t>
      </w:r>
    </w:p>
    <w:p w14:paraId="7E6601FA" w14:textId="3DFE3B38" w:rsidR="00122C94" w:rsidRDefault="00122C94" w:rsidP="00122C94">
      <w:pPr>
        <w:pStyle w:val="PargrafodaLista"/>
        <w:keepNext/>
        <w:numPr>
          <w:ilvl w:val="0"/>
          <w:numId w:val="19"/>
        </w:numPr>
        <w:rPr>
          <w:lang w:val="pt-PT"/>
        </w:rPr>
      </w:pPr>
      <w:r>
        <w:rPr>
          <w:lang w:val="pt-PT"/>
        </w:rPr>
        <w:t>datainicio – data para o aluguer da propriedade.</w:t>
      </w:r>
    </w:p>
    <w:p w14:paraId="441BEDD0" w14:textId="74617151" w:rsidR="00122C94" w:rsidRDefault="00122C94" w:rsidP="00122C94">
      <w:pPr>
        <w:pStyle w:val="PargrafodaLista"/>
        <w:keepNext/>
        <w:numPr>
          <w:ilvl w:val="0"/>
          <w:numId w:val="19"/>
        </w:numPr>
        <w:rPr>
          <w:lang w:val="pt-PT"/>
        </w:rPr>
      </w:pPr>
      <w:r>
        <w:rPr>
          <w:lang w:val="pt-PT"/>
        </w:rPr>
        <w:t>nifCliente – Número Fiscal do Cliente que pretende alugar a Propriedade.</w:t>
      </w:r>
    </w:p>
    <w:p w14:paraId="100FD229" w14:textId="19CB816E" w:rsidR="00122C94" w:rsidRPr="00122C94" w:rsidRDefault="00122C94" w:rsidP="00122C94">
      <w:pPr>
        <w:pStyle w:val="PargrafodaLista"/>
        <w:keepNext/>
        <w:numPr>
          <w:ilvl w:val="0"/>
          <w:numId w:val="19"/>
        </w:numPr>
        <w:rPr>
          <w:lang w:val="pt-PT"/>
        </w:rPr>
      </w:pPr>
      <w:r>
        <w:rPr>
          <w:lang w:val="pt-PT"/>
        </w:rPr>
        <w:t>Totalnoites – número de noites que o Cliente pretende ficar.</w:t>
      </w:r>
    </w:p>
    <w:p w14:paraId="0D9AAC1A" w14:textId="298C9154" w:rsidR="0016420C" w:rsidRPr="00122C94" w:rsidRDefault="00A35CDE" w:rsidP="0016420C">
      <w:pPr>
        <w:keepNext/>
        <w:rPr>
          <w:lang w:val="pt-PT"/>
        </w:rPr>
      </w:pPr>
      <w:r>
        <w:rPr>
          <w:lang w:val="pt-PT"/>
        </w:rPr>
        <w:t xml:space="preserve">Estão presentes também as suas Propriedades para obter os valores públicos, e os Métodos para criar uma reserva e </w:t>
      </w:r>
      <w:r w:rsidR="00796264">
        <w:rPr>
          <w:lang w:val="pt-PT"/>
        </w:rPr>
        <w:t>representar a mesma</w:t>
      </w:r>
      <w:r w:rsidR="00250ACD">
        <w:rPr>
          <w:lang w:val="pt-PT"/>
        </w:rPr>
        <w:t>.</w:t>
      </w:r>
      <w:r w:rsidR="0016420C" w:rsidRPr="00122C94">
        <w:rPr>
          <w:lang w:val="pt-PT"/>
        </w:rPr>
        <w:br w:type="textWrapping" w:clear="all"/>
      </w:r>
    </w:p>
    <w:p w14:paraId="2038BCD2" w14:textId="5239B249" w:rsidR="00DB2840" w:rsidRDefault="0016420C" w:rsidP="0016420C">
      <w:pPr>
        <w:pStyle w:val="Legenda"/>
        <w:jc w:val="right"/>
        <w:rPr>
          <w:lang w:val="pt-PT"/>
        </w:rPr>
      </w:pPr>
      <w:bookmarkStart w:id="27" w:name="_Toc150984834"/>
      <w:r w:rsidRPr="0016420C">
        <w:rPr>
          <w:lang w:val="pt-PT"/>
        </w:rPr>
        <w:t xml:space="preserve">Figura </w:t>
      </w:r>
      <w:r>
        <w:fldChar w:fldCharType="begin"/>
      </w:r>
      <w:r w:rsidRPr="0016420C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16</w:t>
      </w:r>
      <w:r>
        <w:fldChar w:fldCharType="end"/>
      </w:r>
      <w:r w:rsidRPr="0016420C">
        <w:rPr>
          <w:lang w:val="pt-PT"/>
        </w:rPr>
        <w:t xml:space="preserve"> - Diagrama de Classes de uma Reserva</w:t>
      </w:r>
      <w:bookmarkEnd w:id="27"/>
    </w:p>
    <w:p w14:paraId="350E2D0F" w14:textId="77777777" w:rsidR="00250ACD" w:rsidRDefault="00250ACD" w:rsidP="00250ACD">
      <w:pPr>
        <w:rPr>
          <w:b/>
          <w:bCs/>
          <w:color w:val="4F81BD" w:themeColor="accent1"/>
          <w:sz w:val="18"/>
          <w:szCs w:val="18"/>
          <w:lang w:val="pt-PT"/>
        </w:rPr>
      </w:pPr>
    </w:p>
    <w:p w14:paraId="05D010CE" w14:textId="77777777" w:rsidR="00250ACD" w:rsidRDefault="00250ACD" w:rsidP="00250ACD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6D005C00" wp14:editId="1E7A3B84">
            <wp:extent cx="5997575" cy="2552700"/>
            <wp:effectExtent l="0" t="0" r="3175" b="0"/>
            <wp:docPr id="71591468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DFB7A" w14:textId="3EDF7273" w:rsidR="00250ACD" w:rsidRPr="00250ACD" w:rsidRDefault="00250ACD" w:rsidP="00250ACD">
      <w:pPr>
        <w:pStyle w:val="Legenda"/>
        <w:jc w:val="right"/>
        <w:rPr>
          <w:lang w:val="pt-PT"/>
        </w:rPr>
      </w:pPr>
      <w:bookmarkStart w:id="28" w:name="_Toc150984835"/>
      <w:r w:rsidRPr="00250ACD">
        <w:rPr>
          <w:lang w:val="pt-PT"/>
        </w:rPr>
        <w:t xml:space="preserve">Figura </w:t>
      </w:r>
      <w:r>
        <w:fldChar w:fldCharType="begin"/>
      </w:r>
      <w:r w:rsidRPr="00250ACD">
        <w:rPr>
          <w:lang w:val="pt-PT"/>
        </w:rPr>
        <w:instrText xml:space="preserve"> SEQ Figura \* ARABIC </w:instrText>
      </w:r>
      <w:r>
        <w:fldChar w:fldCharType="separate"/>
      </w:r>
      <w:r w:rsidR="0063638A">
        <w:rPr>
          <w:noProof/>
          <w:lang w:val="pt-PT"/>
        </w:rPr>
        <w:t>17</w:t>
      </w:r>
      <w:r>
        <w:fldChar w:fldCharType="end"/>
      </w:r>
      <w:r w:rsidRPr="00250ACD">
        <w:rPr>
          <w:lang w:val="pt-PT"/>
        </w:rPr>
        <w:t xml:space="preserve"> - Atributos da Classe Reserva</w:t>
      </w:r>
      <w:bookmarkEnd w:id="28"/>
    </w:p>
    <w:p w14:paraId="7D245840" w14:textId="7FF531EF" w:rsidR="00250ACD" w:rsidRDefault="00250ACD" w:rsidP="00250ACD">
      <w:pPr>
        <w:rPr>
          <w:lang w:val="pt-PT"/>
        </w:rPr>
      </w:pPr>
      <w:r>
        <w:rPr>
          <w:lang w:val="pt-PT"/>
        </w:rPr>
        <w:t xml:space="preserve">Na </w:t>
      </w:r>
      <w:r w:rsidRPr="00250ACD">
        <w:rPr>
          <w:b/>
          <w:bCs/>
          <w:lang w:val="pt-PT"/>
        </w:rPr>
        <w:t>Figura 17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observa-se as variáveis criadas para atribuir a uma reserva bem como as variáveis que serão referentes ao cliente e propriedade pertencentes a essa reserva</w:t>
      </w:r>
      <w:r w:rsidR="0063638A">
        <w:rPr>
          <w:lang w:val="pt-PT"/>
        </w:rPr>
        <w:t>.</w:t>
      </w:r>
    </w:p>
    <w:p w14:paraId="43FC6142" w14:textId="442C03CF" w:rsidR="0063638A" w:rsidRDefault="0063638A">
      <w:pPr>
        <w:rPr>
          <w:lang w:val="pt-PT"/>
        </w:rPr>
      </w:pPr>
      <w:r>
        <w:rPr>
          <w:lang w:val="pt-PT"/>
        </w:rPr>
        <w:lastRenderedPageBreak/>
        <w:br w:type="page"/>
      </w:r>
    </w:p>
    <w:p w14:paraId="4BF65EA1" w14:textId="5812D21F" w:rsidR="0063638A" w:rsidRDefault="0063638A" w:rsidP="0063638A">
      <w:pPr>
        <w:keepNext/>
      </w:pPr>
      <w:r>
        <w:rPr>
          <w:noProof/>
        </w:rPr>
        <w:lastRenderedPageBreak/>
        <w:drawing>
          <wp:inline distT="0" distB="0" distL="0" distR="0" wp14:anchorId="424C6272" wp14:editId="0BF884FF">
            <wp:extent cx="5723255" cy="3253740"/>
            <wp:effectExtent l="0" t="0" r="0" b="3810"/>
            <wp:docPr id="1023020157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AE614" w14:textId="65CA376B" w:rsidR="0063638A" w:rsidRPr="0063638A" w:rsidRDefault="0063638A" w:rsidP="0063638A">
      <w:pPr>
        <w:pStyle w:val="Legenda"/>
        <w:jc w:val="right"/>
        <w:rPr>
          <w:lang w:val="pt-PT"/>
        </w:rPr>
      </w:pPr>
      <w:bookmarkStart w:id="29" w:name="_Toc150984836"/>
      <w:r w:rsidRPr="0063638A">
        <w:rPr>
          <w:lang w:val="pt-PT"/>
        </w:rPr>
        <w:t xml:space="preserve">Figura </w:t>
      </w:r>
      <w:r>
        <w:fldChar w:fldCharType="begin"/>
      </w:r>
      <w:r w:rsidRPr="0063638A">
        <w:rPr>
          <w:lang w:val="pt-PT"/>
        </w:rPr>
        <w:instrText xml:space="preserve"> SEQ Figura \* ARABIC </w:instrText>
      </w:r>
      <w:r>
        <w:fldChar w:fldCharType="separate"/>
      </w:r>
      <w:r w:rsidRPr="0063638A">
        <w:rPr>
          <w:noProof/>
          <w:lang w:val="pt-PT"/>
        </w:rPr>
        <w:t>18</w:t>
      </w:r>
      <w:r>
        <w:fldChar w:fldCharType="end"/>
      </w:r>
      <w:r w:rsidRPr="0063638A">
        <w:rPr>
          <w:lang w:val="pt-PT"/>
        </w:rPr>
        <w:t xml:space="preserve"> - Construtor de uma Reserva</w:t>
      </w:r>
      <w:bookmarkEnd w:id="29"/>
    </w:p>
    <w:p w14:paraId="7F87CB6A" w14:textId="148D4201" w:rsidR="0063638A" w:rsidRDefault="0063638A" w:rsidP="0063638A">
      <w:pPr>
        <w:rPr>
          <w:b/>
          <w:bCs/>
          <w:lang w:val="pt-PT"/>
        </w:rPr>
      </w:pPr>
      <w:r>
        <w:rPr>
          <w:lang w:val="pt-PT"/>
        </w:rPr>
        <w:t xml:space="preserve">Na Figura 18 observa-se que a </w:t>
      </w:r>
      <w:r w:rsidRPr="0063638A">
        <w:rPr>
          <w:b/>
          <w:bCs/>
          <w:lang w:val="pt-PT"/>
        </w:rPr>
        <w:t>função Reserva()</w:t>
      </w:r>
      <w:r>
        <w:rPr>
          <w:lang w:val="pt-PT"/>
        </w:rPr>
        <w:t xml:space="preserve">,  para além das varáveis fornecidas, esta verifica se a variável </w:t>
      </w:r>
      <w:r w:rsidRPr="0063638A">
        <w:rPr>
          <w:b/>
          <w:bCs/>
          <w:lang w:val="pt-PT"/>
        </w:rPr>
        <w:t>nifC</w:t>
      </w:r>
      <w:r>
        <w:rPr>
          <w:lang w:val="pt-PT"/>
        </w:rPr>
        <w:t xml:space="preserve"> (correspondente ao Número Fiscal do Cliente) e a variável </w:t>
      </w:r>
      <w:r w:rsidRPr="0063638A">
        <w:rPr>
          <w:b/>
          <w:bCs/>
          <w:lang w:val="pt-PT"/>
        </w:rPr>
        <w:t>codigoP</w:t>
      </w:r>
      <w:r>
        <w:rPr>
          <w:lang w:val="pt-PT"/>
        </w:rPr>
        <w:t xml:space="preserve"> (correspondente ao codigo de uma propriedade) estão presentes nos arrays dessas mesmas classes. </w:t>
      </w:r>
      <w:r w:rsidRPr="0063638A">
        <w:rPr>
          <w:b/>
          <w:bCs/>
          <w:lang w:val="pt-PT"/>
        </w:rPr>
        <w:t>(linha 50)</w:t>
      </w:r>
      <w:r>
        <w:rPr>
          <w:b/>
          <w:bCs/>
          <w:lang w:val="pt-PT"/>
        </w:rPr>
        <w:t>.</w:t>
      </w:r>
    </w:p>
    <w:p w14:paraId="02D8C376" w14:textId="52CA1B96" w:rsidR="0063638A" w:rsidRPr="0063638A" w:rsidRDefault="0063638A" w:rsidP="0063638A">
      <w:pPr>
        <w:rPr>
          <w:lang w:val="pt-PT"/>
        </w:rPr>
      </w:pPr>
      <w:r>
        <w:rPr>
          <w:lang w:val="pt-PT"/>
        </w:rPr>
        <w:t>Caso essa verificação seja bem sucedida ele adiciona todos os valores fornecidos à respetiva RESERVA.</w:t>
      </w:r>
    </w:p>
    <w:sectPr w:rsidR="0063638A" w:rsidRPr="0063638A" w:rsidSect="005B0976">
      <w:headerReference w:type="even" r:id="rId31"/>
      <w:headerReference w:type="default" r:id="rId32"/>
      <w:footerReference w:type="default" r:id="rId33"/>
      <w:type w:val="oddPage"/>
      <w:pgSz w:w="11906" w:h="16838"/>
      <w:pgMar w:top="1814" w:right="1247" w:bottom="1134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30F7A" w14:textId="77777777" w:rsidR="00370C9B" w:rsidRDefault="00370C9B">
      <w:r>
        <w:separator/>
      </w:r>
    </w:p>
  </w:endnote>
  <w:endnote w:type="continuationSeparator" w:id="0">
    <w:p w14:paraId="58C7B625" w14:textId="77777777" w:rsidR="00370C9B" w:rsidRDefault="0037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165"/>
      <w:docPartObj>
        <w:docPartGallery w:val="Page Numbers (Bottom of Page)"/>
        <w:docPartUnique/>
      </w:docPartObj>
    </w:sdtPr>
    <w:sdtEndPr>
      <w:rPr>
        <w:rFonts w:ascii="Arial Narrow" w:hAnsi="Arial Narrow"/>
        <w:sz w:val="18"/>
        <w:szCs w:val="18"/>
      </w:rPr>
    </w:sdtEndPr>
    <w:sdtContent>
      <w:p w14:paraId="00F16F3A" w14:textId="77777777" w:rsidR="00A168CC" w:rsidRPr="00A168CC" w:rsidRDefault="006E0BBC">
        <w:pPr>
          <w:pStyle w:val="Rodap"/>
          <w:jc w:val="right"/>
          <w:rPr>
            <w:sz w:val="18"/>
            <w:szCs w:val="18"/>
          </w:rPr>
        </w:pPr>
        <w:r w:rsidRPr="00A168CC">
          <w:rPr>
            <w:rFonts w:ascii="Arial Narrow" w:hAnsi="Arial Narrow"/>
            <w:sz w:val="18"/>
            <w:szCs w:val="18"/>
          </w:rPr>
          <w:fldChar w:fldCharType="begin"/>
        </w:r>
        <w:r w:rsidR="00A168CC" w:rsidRPr="00A168CC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Pr="00A168CC">
          <w:rPr>
            <w:rFonts w:ascii="Arial Narrow" w:hAnsi="Arial Narrow"/>
            <w:sz w:val="18"/>
            <w:szCs w:val="18"/>
          </w:rPr>
          <w:fldChar w:fldCharType="separate"/>
        </w:r>
        <w:r w:rsidR="00DC72C6">
          <w:rPr>
            <w:rFonts w:ascii="Arial Narrow" w:hAnsi="Arial Narrow"/>
            <w:noProof/>
            <w:sz w:val="18"/>
            <w:szCs w:val="18"/>
          </w:rPr>
          <w:t>II</w:t>
        </w:r>
        <w:r w:rsidRPr="00A168CC">
          <w:rPr>
            <w:rFonts w:ascii="Arial Narrow" w:hAnsi="Arial Narrow"/>
            <w:sz w:val="18"/>
            <w:szCs w:val="18"/>
          </w:rPr>
          <w:fldChar w:fldCharType="end"/>
        </w:r>
      </w:p>
    </w:sdtContent>
  </w:sdt>
  <w:p w14:paraId="4944C016" w14:textId="77777777" w:rsidR="00A168CC" w:rsidRDefault="00A168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1166"/>
      <w:docPartObj>
        <w:docPartGallery w:val="Page Numbers (Bottom of Page)"/>
        <w:docPartUnique/>
      </w:docPartObj>
    </w:sdtPr>
    <w:sdtContent>
      <w:p w14:paraId="611A38CB" w14:textId="77777777" w:rsidR="00A168CC" w:rsidRDefault="00000000">
        <w:pPr>
          <w:pStyle w:val="Rodap"/>
          <w:jc w:val="right"/>
        </w:pPr>
      </w:p>
    </w:sdtContent>
  </w:sdt>
  <w:p w14:paraId="4601B4AA" w14:textId="77777777" w:rsidR="00A168CC" w:rsidRDefault="00A168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30C5" w14:textId="794D6041" w:rsidR="00395BE2" w:rsidRPr="001B15EE" w:rsidRDefault="00522265" w:rsidP="00A5199D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 xml:space="preserve">Gestão de </w:t>
    </w:r>
    <w:r w:rsidR="004C5855">
      <w:rPr>
        <w:rFonts w:ascii="Arial Narrow" w:hAnsi="Arial Narrow"/>
        <w:sz w:val="18"/>
        <w:szCs w:val="18"/>
      </w:rPr>
      <w:t>Alaminos Turisticos</w:t>
    </w:r>
    <w:r w:rsidR="00395BE2" w:rsidRPr="001B15EE">
      <w:rPr>
        <w:rFonts w:ascii="Arial Narrow" w:hAnsi="Arial Narrow" w:cs="Arial"/>
        <w:sz w:val="18"/>
        <w:szCs w:val="18"/>
      </w:rPr>
      <w:tab/>
    </w:r>
    <w:r w:rsidR="00395BE2">
      <w:rPr>
        <w:rFonts w:ascii="Arial Narrow" w:hAnsi="Arial Narrow" w:cs="Arial"/>
        <w:sz w:val="18"/>
        <w:szCs w:val="18"/>
      </w:rPr>
      <w:t>—</w:t>
    </w:r>
    <w:r w:rsidR="00395BE2" w:rsidRPr="001B15EE">
      <w:rPr>
        <w:rFonts w:ascii="Arial Narrow" w:hAnsi="Arial Narrow" w:cs="Arial"/>
        <w:sz w:val="18"/>
        <w:szCs w:val="18"/>
      </w:rPr>
      <w:t xml:space="preserve"> </w: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begin"/>
    </w:r>
    <w:r w:rsidR="00395BE2" w:rsidRPr="001B15EE">
      <w:rPr>
        <w:rStyle w:val="Nmerodepgina"/>
        <w:rFonts w:ascii="Arial Narrow" w:hAnsi="Arial Narrow"/>
        <w:sz w:val="18"/>
        <w:szCs w:val="18"/>
      </w:rPr>
      <w:instrText xml:space="preserve"> PAGE </w:instrTex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separate"/>
    </w:r>
    <w:r w:rsidR="00DC72C6">
      <w:rPr>
        <w:rStyle w:val="Nmerodepgina"/>
        <w:rFonts w:ascii="Arial Narrow" w:hAnsi="Arial Narrow"/>
        <w:noProof/>
        <w:sz w:val="18"/>
        <w:szCs w:val="18"/>
      </w:rPr>
      <w:t>3</w:t>
    </w:r>
    <w:r w:rsidR="006E0BBC" w:rsidRPr="001B15EE">
      <w:rPr>
        <w:rStyle w:val="Nmerodepgina"/>
        <w:rFonts w:ascii="Arial Narrow" w:hAnsi="Arial Narro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222B" w14:textId="77777777" w:rsidR="00370C9B" w:rsidRDefault="00370C9B">
      <w:r>
        <w:separator/>
      </w:r>
    </w:p>
  </w:footnote>
  <w:footnote w:type="continuationSeparator" w:id="0">
    <w:p w14:paraId="6D536D74" w14:textId="77777777" w:rsidR="00370C9B" w:rsidRDefault="00370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6BF9" w14:textId="77777777" w:rsidR="00395BE2" w:rsidRPr="00294D68" w:rsidRDefault="00395BE2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— 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begin"/>
    </w:r>
    <w:r w:rsidRPr="00294D68">
      <w:rPr>
        <w:rStyle w:val="Nmerodepgina"/>
        <w:rFonts w:ascii="Arial Narrow" w:hAnsi="Arial Narrow"/>
        <w:sz w:val="20"/>
        <w:szCs w:val="20"/>
      </w:rPr>
      <w:instrText xml:space="preserve"> PAGE </w:instrTex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separate"/>
    </w:r>
    <w:r>
      <w:rPr>
        <w:rStyle w:val="Nmerodepgina"/>
        <w:rFonts w:ascii="Arial Narrow" w:hAnsi="Arial Narrow"/>
        <w:noProof/>
        <w:sz w:val="20"/>
        <w:szCs w:val="20"/>
      </w:rPr>
      <w:t>7</w:t>
    </w:r>
    <w:r w:rsidR="006E0BBC" w:rsidRPr="00294D68">
      <w:rPr>
        <w:rStyle w:val="Nmerodepgina"/>
        <w:rFonts w:ascii="Arial Narrow" w:hAnsi="Arial Narrow"/>
        <w:sz w:val="20"/>
        <w:szCs w:val="20"/>
      </w:rPr>
      <w:fldChar w:fldCharType="end"/>
    </w:r>
    <w:r w:rsidR="007643AA">
      <w:rPr>
        <w:rFonts w:ascii="Arial Narrow" w:hAnsi="Arial Narrow"/>
        <w:noProof/>
        <w:sz w:val="20"/>
        <w:szCs w:val="20"/>
        <w:lang w:val="pt-PT" w:eastAsia="pt-PT" w:bidi="ar-SA"/>
      </w:rPr>
      <w:drawing>
        <wp:anchor distT="0" distB="0" distL="114300" distR="114300" simplePos="0" relativeHeight="251656704" behindDoc="1" locked="0" layoutInCell="1" allowOverlap="1" wp14:anchorId="1DFB13FE" wp14:editId="443AB790">
          <wp:simplePos x="0" y="0"/>
          <wp:positionH relativeFrom="column">
            <wp:posOffset>1143000</wp:posOffset>
          </wp:positionH>
          <wp:positionV relativeFrom="paragraph">
            <wp:posOffset>4420235</wp:posOffset>
          </wp:positionV>
          <wp:extent cx="3882390" cy="2108200"/>
          <wp:effectExtent l="19050" t="0" r="3810" b="0"/>
          <wp:wrapNone/>
          <wp:docPr id="28" name="Imagem 28" descr="IPCA_Logo%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PCA_Logo%20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6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2390" cy="210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Style w:val="Nmerodepgina"/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—</w:t>
    </w:r>
    <w:r>
      <w:rPr>
        <w:rStyle w:val="Nmerodepgina"/>
        <w:rFonts w:ascii="Arial Narrow" w:hAnsi="Arial Narrow"/>
        <w:sz w:val="20"/>
        <w:szCs w:val="20"/>
      </w:rPr>
      <w:tab/>
    </w:r>
    <w:r w:rsidRPr="00294D68">
      <w:rPr>
        <w:rFonts w:ascii="Arial Narrow" w:hAnsi="Arial Narrow"/>
        <w:sz w:val="20"/>
        <w:szCs w:val="20"/>
      </w:rPr>
      <w:t>&lt;</w:t>
    </w:r>
    <w:proofErr w:type="spellStart"/>
    <w:r w:rsidRPr="00294D68">
      <w:rPr>
        <w:rFonts w:ascii="Arial Narrow" w:hAnsi="Arial Narrow"/>
        <w:sz w:val="20"/>
        <w:szCs w:val="20"/>
      </w:rPr>
      <w:t>Unidade</w:t>
    </w:r>
    <w:proofErr w:type="spellEnd"/>
    <w:r w:rsidRPr="00294D68">
      <w:rPr>
        <w:rFonts w:ascii="Arial Narrow" w:hAnsi="Arial Narrow"/>
        <w:sz w:val="20"/>
        <w:szCs w:val="20"/>
      </w:rPr>
      <w:t xml:space="preserve"> curricular/</w:t>
    </w:r>
    <w:proofErr w:type="spellStart"/>
    <w:r w:rsidRPr="00294D68">
      <w:rPr>
        <w:rFonts w:ascii="Arial Narrow" w:hAnsi="Arial Narrow"/>
        <w:sz w:val="20"/>
        <w:szCs w:val="20"/>
      </w:rPr>
      <w:t>T</w:t>
    </w:r>
    <w:r>
      <w:rPr>
        <w:rFonts w:ascii="Arial Narrow" w:hAnsi="Arial Narrow"/>
        <w:sz w:val="20"/>
        <w:szCs w:val="20"/>
      </w:rPr>
      <w:t>ópico</w:t>
    </w:r>
    <w:proofErr w:type="spellEnd"/>
    <w:r>
      <w:rPr>
        <w:rFonts w:ascii="Arial Narrow" w:hAnsi="Arial Narrow"/>
        <w:sz w:val="20"/>
        <w:szCs w:val="20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6DCE" w14:textId="0CD3925B" w:rsidR="00395BE2" w:rsidRPr="00C4736A" w:rsidRDefault="00395BE2" w:rsidP="001B15EE">
    <w:pPr>
      <w:pStyle w:val="Rodap"/>
      <w:spacing w:line="240" w:lineRule="auto"/>
      <w:rPr>
        <w:rFonts w:ascii="Arial" w:hAnsi="Arial" w:cs="Arial"/>
        <w:color w:val="808080"/>
        <w:sz w:val="16"/>
        <w:szCs w:val="16"/>
        <w:lang w:val="pt-PT"/>
      </w:rPr>
    </w:pPr>
    <w:r w:rsidRPr="00C4736A">
      <w:rPr>
        <w:rFonts w:ascii="Arial" w:hAnsi="Arial" w:cs="Arial"/>
        <w:color w:val="808080"/>
        <w:sz w:val="16"/>
        <w:szCs w:val="16"/>
        <w:lang w:val="pt-PT"/>
      </w:rPr>
      <w:t xml:space="preserve">Licenciatura em </w:t>
    </w:r>
    <w:r w:rsidR="004C5855">
      <w:rPr>
        <w:rFonts w:ascii="Arial" w:hAnsi="Arial" w:cs="Arial"/>
        <w:color w:val="808080"/>
        <w:sz w:val="16"/>
        <w:szCs w:val="16"/>
        <w:lang w:val="pt-PT"/>
      </w:rPr>
      <w:t>Engenharia de Sistemas Informáticos</w:t>
    </w:r>
  </w:p>
  <w:p w14:paraId="2991800F" w14:textId="63CA025B" w:rsidR="00395BE2" w:rsidRPr="00C4736A" w:rsidRDefault="004C5855" w:rsidP="001B15EE">
    <w:pPr>
      <w:pStyle w:val="Cabealho"/>
      <w:tabs>
        <w:tab w:val="clear" w:pos="4252"/>
        <w:tab w:val="clear" w:pos="8504"/>
        <w:tab w:val="right" w:pos="8820"/>
      </w:tabs>
      <w:rPr>
        <w:rFonts w:ascii="Arial Narrow" w:hAnsi="Arial Narrow"/>
        <w:color w:val="808080"/>
        <w:sz w:val="20"/>
        <w:szCs w:val="20"/>
        <w:lang w:val="pt-PT"/>
      </w:rPr>
    </w:pPr>
    <w:r>
      <w:rPr>
        <w:rFonts w:ascii="Arial" w:hAnsi="Arial" w:cs="Arial"/>
        <w:color w:val="808080"/>
        <w:sz w:val="18"/>
        <w:szCs w:val="18"/>
        <w:lang w:val="pt-PT"/>
      </w:rPr>
      <w:t>Tiago Afonso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F542E"/>
    <w:multiLevelType w:val="hybridMultilevel"/>
    <w:tmpl w:val="8F808CDE"/>
    <w:lvl w:ilvl="0" w:tplc="83E44F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537F"/>
    <w:multiLevelType w:val="multilevel"/>
    <w:tmpl w:val="E436926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" w15:restartNumberingAfterBreak="0">
    <w:nsid w:val="1D807191"/>
    <w:multiLevelType w:val="hybridMultilevel"/>
    <w:tmpl w:val="28303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3E701670"/>
    <w:multiLevelType w:val="hybridMultilevel"/>
    <w:tmpl w:val="15A48D3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C7615"/>
    <w:multiLevelType w:val="hybridMultilevel"/>
    <w:tmpl w:val="B4E65B1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C4E"/>
    <w:multiLevelType w:val="multilevel"/>
    <w:tmpl w:val="D6F05B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CEB123E"/>
    <w:multiLevelType w:val="hybridMultilevel"/>
    <w:tmpl w:val="2982D4B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5CC41CF2"/>
    <w:multiLevelType w:val="hybridMultilevel"/>
    <w:tmpl w:val="9EC4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4262E"/>
    <w:multiLevelType w:val="hybridMultilevel"/>
    <w:tmpl w:val="E1BA4B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410B"/>
    <w:multiLevelType w:val="hybridMultilevel"/>
    <w:tmpl w:val="27427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72573128"/>
    <w:multiLevelType w:val="multilevel"/>
    <w:tmpl w:val="1F9AB2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781879AC"/>
    <w:multiLevelType w:val="hybridMultilevel"/>
    <w:tmpl w:val="403498F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99076">
    <w:abstractNumId w:val="14"/>
  </w:num>
  <w:num w:numId="2" w16cid:durableId="1071465966">
    <w:abstractNumId w:val="2"/>
  </w:num>
  <w:num w:numId="3" w16cid:durableId="1475489265">
    <w:abstractNumId w:val="4"/>
  </w:num>
  <w:num w:numId="4" w16cid:durableId="988821491">
    <w:abstractNumId w:val="0"/>
  </w:num>
  <w:num w:numId="5" w16cid:durableId="975571397">
    <w:abstractNumId w:val="13"/>
  </w:num>
  <w:num w:numId="6" w16cid:durableId="841942245">
    <w:abstractNumId w:val="9"/>
  </w:num>
  <w:num w:numId="7" w16cid:durableId="161510759">
    <w:abstractNumId w:val="12"/>
  </w:num>
  <w:num w:numId="8" w16cid:durableId="1901089280">
    <w:abstractNumId w:val="7"/>
  </w:num>
  <w:num w:numId="9" w16cid:durableId="646667402">
    <w:abstractNumId w:val="14"/>
  </w:num>
  <w:num w:numId="10" w16cid:durableId="493104822">
    <w:abstractNumId w:val="2"/>
  </w:num>
  <w:num w:numId="11" w16cid:durableId="493497509">
    <w:abstractNumId w:val="2"/>
  </w:num>
  <w:num w:numId="12" w16cid:durableId="265114805">
    <w:abstractNumId w:val="10"/>
  </w:num>
  <w:num w:numId="13" w16cid:durableId="739134150">
    <w:abstractNumId w:val="8"/>
  </w:num>
  <w:num w:numId="14" w16cid:durableId="461459468">
    <w:abstractNumId w:val="3"/>
  </w:num>
  <w:num w:numId="15" w16cid:durableId="1636251137">
    <w:abstractNumId w:val="1"/>
  </w:num>
  <w:num w:numId="16" w16cid:durableId="1217274449">
    <w:abstractNumId w:val="6"/>
  </w:num>
  <w:num w:numId="17" w16cid:durableId="1323125867">
    <w:abstractNumId w:val="15"/>
  </w:num>
  <w:num w:numId="18" w16cid:durableId="298846703">
    <w:abstractNumId w:val="5"/>
  </w:num>
  <w:num w:numId="19" w16cid:durableId="1137526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85a9b3,#32a0a6,#3e7e9a,#bfd9d5,#b8d0cc,#ddd,#eaeaea,#7daeb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5"/>
    <w:rsid w:val="00022E15"/>
    <w:rsid w:val="00055E87"/>
    <w:rsid w:val="00082B15"/>
    <w:rsid w:val="000D6013"/>
    <w:rsid w:val="000F46DA"/>
    <w:rsid w:val="00107E45"/>
    <w:rsid w:val="001116AE"/>
    <w:rsid w:val="0011508A"/>
    <w:rsid w:val="00122C94"/>
    <w:rsid w:val="00144DDA"/>
    <w:rsid w:val="0016420C"/>
    <w:rsid w:val="001911E0"/>
    <w:rsid w:val="00191530"/>
    <w:rsid w:val="001B15EE"/>
    <w:rsid w:val="001B74CD"/>
    <w:rsid w:val="001D1DE3"/>
    <w:rsid w:val="001E4C50"/>
    <w:rsid w:val="001F1225"/>
    <w:rsid w:val="001F527B"/>
    <w:rsid w:val="00222ADD"/>
    <w:rsid w:val="00223603"/>
    <w:rsid w:val="00244AC2"/>
    <w:rsid w:val="00250ACD"/>
    <w:rsid w:val="0025783F"/>
    <w:rsid w:val="0026690B"/>
    <w:rsid w:val="002B038E"/>
    <w:rsid w:val="00334011"/>
    <w:rsid w:val="00370C9B"/>
    <w:rsid w:val="00382668"/>
    <w:rsid w:val="00395BE2"/>
    <w:rsid w:val="003A5542"/>
    <w:rsid w:val="003D38A8"/>
    <w:rsid w:val="003D46D3"/>
    <w:rsid w:val="003E3789"/>
    <w:rsid w:val="003F3F5A"/>
    <w:rsid w:val="0043671F"/>
    <w:rsid w:val="004504A1"/>
    <w:rsid w:val="00461C5D"/>
    <w:rsid w:val="004C5855"/>
    <w:rsid w:val="004C78E6"/>
    <w:rsid w:val="004F6618"/>
    <w:rsid w:val="00522265"/>
    <w:rsid w:val="00543D68"/>
    <w:rsid w:val="00553552"/>
    <w:rsid w:val="00554801"/>
    <w:rsid w:val="0056502C"/>
    <w:rsid w:val="005848B6"/>
    <w:rsid w:val="00592DC7"/>
    <w:rsid w:val="005B0976"/>
    <w:rsid w:val="005C3302"/>
    <w:rsid w:val="0061397F"/>
    <w:rsid w:val="006179F1"/>
    <w:rsid w:val="0063638A"/>
    <w:rsid w:val="00652E16"/>
    <w:rsid w:val="00670515"/>
    <w:rsid w:val="006A1D5E"/>
    <w:rsid w:val="006A4226"/>
    <w:rsid w:val="006B3105"/>
    <w:rsid w:val="006D4D21"/>
    <w:rsid w:val="006E0BBC"/>
    <w:rsid w:val="007015C6"/>
    <w:rsid w:val="007058E0"/>
    <w:rsid w:val="00722D27"/>
    <w:rsid w:val="007643AA"/>
    <w:rsid w:val="00782712"/>
    <w:rsid w:val="00785014"/>
    <w:rsid w:val="00787241"/>
    <w:rsid w:val="00796264"/>
    <w:rsid w:val="007E3AA0"/>
    <w:rsid w:val="007F3030"/>
    <w:rsid w:val="00841A46"/>
    <w:rsid w:val="00852B61"/>
    <w:rsid w:val="00856423"/>
    <w:rsid w:val="008A20DA"/>
    <w:rsid w:val="008A3B7B"/>
    <w:rsid w:val="008D05A0"/>
    <w:rsid w:val="00904EC5"/>
    <w:rsid w:val="00936715"/>
    <w:rsid w:val="009469DC"/>
    <w:rsid w:val="009741E1"/>
    <w:rsid w:val="00982029"/>
    <w:rsid w:val="009842AC"/>
    <w:rsid w:val="009879E0"/>
    <w:rsid w:val="009C2E7F"/>
    <w:rsid w:val="009D5392"/>
    <w:rsid w:val="009E62CD"/>
    <w:rsid w:val="009E6938"/>
    <w:rsid w:val="00A04993"/>
    <w:rsid w:val="00A12898"/>
    <w:rsid w:val="00A12D37"/>
    <w:rsid w:val="00A16158"/>
    <w:rsid w:val="00A168CC"/>
    <w:rsid w:val="00A262F1"/>
    <w:rsid w:val="00A33BC6"/>
    <w:rsid w:val="00A35CDE"/>
    <w:rsid w:val="00A500F6"/>
    <w:rsid w:val="00A5199D"/>
    <w:rsid w:val="00A80381"/>
    <w:rsid w:val="00A8161A"/>
    <w:rsid w:val="00AB5775"/>
    <w:rsid w:val="00AC3ED5"/>
    <w:rsid w:val="00AC595F"/>
    <w:rsid w:val="00AD4212"/>
    <w:rsid w:val="00AD525E"/>
    <w:rsid w:val="00B06F89"/>
    <w:rsid w:val="00B0771D"/>
    <w:rsid w:val="00B32912"/>
    <w:rsid w:val="00B45622"/>
    <w:rsid w:val="00B540A3"/>
    <w:rsid w:val="00B67EBB"/>
    <w:rsid w:val="00B90C52"/>
    <w:rsid w:val="00B90F51"/>
    <w:rsid w:val="00C43F21"/>
    <w:rsid w:val="00C4736A"/>
    <w:rsid w:val="00C678DC"/>
    <w:rsid w:val="00C87A28"/>
    <w:rsid w:val="00C9424E"/>
    <w:rsid w:val="00CD63DE"/>
    <w:rsid w:val="00D02C24"/>
    <w:rsid w:val="00D033C6"/>
    <w:rsid w:val="00D12F0F"/>
    <w:rsid w:val="00D171BE"/>
    <w:rsid w:val="00D37FBB"/>
    <w:rsid w:val="00D404FF"/>
    <w:rsid w:val="00D52108"/>
    <w:rsid w:val="00D57518"/>
    <w:rsid w:val="00D734D0"/>
    <w:rsid w:val="00D755BD"/>
    <w:rsid w:val="00D76609"/>
    <w:rsid w:val="00DB2840"/>
    <w:rsid w:val="00DC49A2"/>
    <w:rsid w:val="00DC72C6"/>
    <w:rsid w:val="00DF6C0F"/>
    <w:rsid w:val="00E21B46"/>
    <w:rsid w:val="00E22A36"/>
    <w:rsid w:val="00E31239"/>
    <w:rsid w:val="00E34445"/>
    <w:rsid w:val="00E460A4"/>
    <w:rsid w:val="00E6367B"/>
    <w:rsid w:val="00E76F6B"/>
    <w:rsid w:val="00EB735F"/>
    <w:rsid w:val="00EE4FAF"/>
    <w:rsid w:val="00F0321C"/>
    <w:rsid w:val="00F575DA"/>
    <w:rsid w:val="00F6035B"/>
    <w:rsid w:val="00F6488D"/>
    <w:rsid w:val="00F71176"/>
    <w:rsid w:val="00F71B75"/>
    <w:rsid w:val="00F7277B"/>
    <w:rsid w:val="00F73C43"/>
    <w:rsid w:val="00FC228D"/>
    <w:rsid w:val="00FC5C8B"/>
    <w:rsid w:val="00FE102D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85a9b3,#32a0a6,#3e7e9a,#bfd9d5,#b8d0cc,#ddd,#eaeaea,#7daebb"/>
    </o:shapedefaults>
    <o:shapelayout v:ext="edit">
      <o:idmap v:ext="edit" data="2"/>
    </o:shapelayout>
  </w:shapeDefaults>
  <w:decimalSymbol w:val=","/>
  <w:listSeparator w:val=";"/>
  <w14:docId w14:val="063D18EE"/>
  <w15:docId w15:val="{14894643-D68F-409C-8A3F-EACA8C6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4A1"/>
  </w:style>
  <w:style w:type="paragraph" w:styleId="Ttulo1">
    <w:name w:val="heading 1"/>
    <w:basedOn w:val="Normal"/>
    <w:next w:val="Normal"/>
    <w:link w:val="Ttulo1Carter"/>
    <w:uiPriority w:val="9"/>
    <w:qFormat/>
    <w:rsid w:val="00785014"/>
    <w:pPr>
      <w:keepNext/>
      <w:keepLines/>
      <w:spacing w:before="480" w:after="6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5014"/>
    <w:pPr>
      <w:keepNext/>
      <w:keepLines/>
      <w:spacing w:before="720" w:after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5014"/>
    <w:pPr>
      <w:keepNext/>
      <w:keepLines/>
      <w:spacing w:before="600" w:after="4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504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504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504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504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504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504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B097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5B097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525E"/>
  </w:style>
  <w:style w:type="table" w:styleId="TabelacomGrelha">
    <w:name w:val="Table Grid"/>
    <w:basedOn w:val="Tabelanormal"/>
    <w:rsid w:val="00AD525E"/>
    <w:pPr>
      <w:spacing w:before="120"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ArialNoNegrito">
    <w:name w:val="Estilo Legenda + Arial Não Negrito"/>
    <w:basedOn w:val="Legenda"/>
    <w:link w:val="EstiloLegendaArialNoNegritoCarcter"/>
    <w:rsid w:val="00AD525E"/>
    <w:pPr>
      <w:keepNext/>
      <w:jc w:val="center"/>
    </w:pPr>
    <w:rPr>
      <w:rFonts w:cs="Arial"/>
      <w:sz w:val="22"/>
      <w:szCs w:val="22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AD525E"/>
    <w:rPr>
      <w:rFonts w:ascii="Arial" w:hAnsi="Arial" w:cs="Arial"/>
      <w:b/>
      <w:bCs/>
      <w:sz w:val="22"/>
      <w:szCs w:val="22"/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rsid w:val="0011508A"/>
    <w:pPr>
      <w:tabs>
        <w:tab w:val="left" w:pos="660"/>
        <w:tab w:val="right" w:pos="8835"/>
      </w:tabs>
      <w:spacing w:before="240"/>
      <w:jc w:val="both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D171BE"/>
    <w:pPr>
      <w:tabs>
        <w:tab w:val="left" w:pos="660"/>
        <w:tab w:val="right" w:pos="8835"/>
      </w:tabs>
      <w:spacing w:before="120"/>
      <w:jc w:val="both"/>
    </w:pPr>
    <w:rPr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AD525E"/>
    <w:pPr>
      <w:tabs>
        <w:tab w:val="left" w:pos="1100"/>
        <w:tab w:val="right" w:pos="8835"/>
      </w:tabs>
      <w:ind w:left="220"/>
      <w:jc w:val="both"/>
    </w:pPr>
    <w:rPr>
      <w:rFonts w:ascii="Times New Roman" w:hAnsi="Times New Roman"/>
      <w:sz w:val="20"/>
      <w:szCs w:val="20"/>
    </w:rPr>
  </w:style>
  <w:style w:type="character" w:styleId="Hiperligao">
    <w:name w:val="Hyperlink"/>
    <w:basedOn w:val="Tipodeletrapredefinidodopargrafo"/>
    <w:uiPriority w:val="99"/>
    <w:rsid w:val="00AD525E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AD525E"/>
    <w:pPr>
      <w:spacing w:before="120"/>
      <w:ind w:left="440" w:hanging="440"/>
      <w:jc w:val="both"/>
    </w:pPr>
    <w:rPr>
      <w:sz w:val="20"/>
    </w:rPr>
  </w:style>
  <w:style w:type="paragraph" w:customStyle="1" w:styleId="EscolhaA">
    <w:name w:val="Escolha A"/>
    <w:basedOn w:val="Normal"/>
    <w:rsid w:val="00AD525E"/>
    <w:pPr>
      <w:numPr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1">
    <w:name w:val="Itens01"/>
    <w:basedOn w:val="Normal"/>
    <w:rsid w:val="003A5542"/>
    <w:pPr>
      <w:numPr>
        <w:numId w:val="4"/>
      </w:numPr>
      <w:tabs>
        <w:tab w:val="clear" w:pos="1275"/>
        <w:tab w:val="num" w:pos="851"/>
      </w:tabs>
      <w:spacing w:before="60"/>
      <w:ind w:left="851" w:hanging="425"/>
      <w:jc w:val="both"/>
    </w:pPr>
  </w:style>
  <w:style w:type="paragraph" w:customStyle="1" w:styleId="Numerado1">
    <w:name w:val="Numerado (1)"/>
    <w:basedOn w:val="Normal"/>
    <w:rsid w:val="00AD525E"/>
    <w:pPr>
      <w:numPr>
        <w:ilvl w:val="1"/>
        <w:numId w:val="3"/>
      </w:numPr>
      <w:spacing w:before="120"/>
      <w:jc w:val="both"/>
    </w:pPr>
    <w:rPr>
      <w:rFonts w:ascii="Century Gothic" w:hAnsi="Century Gothic"/>
    </w:rPr>
  </w:style>
  <w:style w:type="paragraph" w:customStyle="1" w:styleId="Itens02">
    <w:name w:val="Itens02"/>
    <w:basedOn w:val="EscolhaA"/>
    <w:rsid w:val="003A5542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AD525E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AD525E"/>
    <w:pPr>
      <w:numPr>
        <w:numId w:val="6"/>
      </w:numPr>
      <w:tabs>
        <w:tab w:val="clear" w:pos="927"/>
        <w:tab w:val="num" w:pos="1276"/>
      </w:tabs>
      <w:ind w:left="1276" w:hanging="425"/>
    </w:pPr>
  </w:style>
  <w:style w:type="paragraph" w:styleId="Legenda">
    <w:name w:val="caption"/>
    <w:basedOn w:val="Normal"/>
    <w:next w:val="Normal"/>
    <w:uiPriority w:val="35"/>
    <w:unhideWhenUsed/>
    <w:qFormat/>
    <w:rsid w:val="004504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Ttulo312ptNoNegrito">
    <w:name w:val="Estilo Título 3 + 12 pt Não Negrito"/>
    <w:basedOn w:val="Ttulo3"/>
    <w:rsid w:val="003A5542"/>
    <w:rPr>
      <w:rFonts w:ascii="Arial" w:hAnsi="Arial"/>
      <w:b w:val="0"/>
      <w:bCs w:val="0"/>
      <w:sz w:val="24"/>
    </w:rPr>
  </w:style>
  <w:style w:type="paragraph" w:styleId="Textodebalo">
    <w:name w:val="Balloon Text"/>
    <w:basedOn w:val="Normal"/>
    <w:semiHidden/>
    <w:rsid w:val="00222ADD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rsid w:val="00D404FF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D404FF"/>
    <w:pPr>
      <w:spacing w:line="240" w:lineRule="auto"/>
      <w:jc w:val="center"/>
    </w:pPr>
    <w:rPr>
      <w:sz w:val="24"/>
      <w:szCs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168CC"/>
    <w:rPr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8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850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04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504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504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4504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4504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450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4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4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4504A1"/>
    <w:rPr>
      <w:b/>
      <w:bCs/>
    </w:rPr>
  </w:style>
  <w:style w:type="character" w:styleId="nfase">
    <w:name w:val="Emphasis"/>
    <w:basedOn w:val="Tipodeletrapredefinidodopargrafo"/>
    <w:uiPriority w:val="20"/>
    <w:qFormat/>
    <w:rsid w:val="004504A1"/>
    <w:rPr>
      <w:i/>
      <w:iCs/>
    </w:rPr>
  </w:style>
  <w:style w:type="paragraph" w:styleId="SemEspaamento">
    <w:name w:val="No Spacing"/>
    <w:uiPriority w:val="1"/>
    <w:qFormat/>
    <w:rsid w:val="004504A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A1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4504A1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504A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50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504A1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4504A1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4504A1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4504A1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4504A1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4504A1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504A1"/>
    <w:pPr>
      <w:outlineLvl w:val="9"/>
    </w:pPr>
  </w:style>
  <w:style w:type="paragraph" w:styleId="NormalWeb">
    <w:name w:val="Normal (Web)"/>
    <w:basedOn w:val="Normal"/>
    <w:rsid w:val="00A5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PT"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tiafo\Desktop\LESI\A2_S1\POO\TP_20452_FASE1\Relatorio_POO_20452.docx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afo\Desktop\LESI\A2_S1\POO\TP_20452_FASE1\Relatorio_POO_20452.docx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fo\Downloads\Modelo%20de%20relatorio%20(2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53D05-725B-4656-8CF2-1C08BA87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(2)</Template>
  <TotalTime>180</TotalTime>
  <Pages>1</Pages>
  <Words>1967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Autor&gt;</vt:lpstr>
    </vt:vector>
  </TitlesOfParts>
  <Company>.</Company>
  <LinksUpToDate>false</LinksUpToDate>
  <CharactersWithSpaces>12568</CharactersWithSpaces>
  <SharedDoc>false</SharedDoc>
  <HLinks>
    <vt:vector size="42" baseType="variant"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_Toc41658884</vt:lpwstr>
      </vt:variant>
      <vt:variant>
        <vt:i4>1310782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_Toc41659057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_Toc41799539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_Toc41799538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_Toc41799537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_Toc41799536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_Toc41799535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Autor&gt;</dc:title>
  <dc:creator>Tiago Afonso</dc:creator>
  <cp:lastModifiedBy>Tiago Rodrigo Soares Afonso</cp:lastModifiedBy>
  <cp:revision>42</cp:revision>
  <cp:lastPrinted>2003-11-27T10:34:00Z</cp:lastPrinted>
  <dcterms:created xsi:type="dcterms:W3CDTF">2023-11-15T20:55:00Z</dcterms:created>
  <dcterms:modified xsi:type="dcterms:W3CDTF">2023-11-15T23:55:00Z</dcterms:modified>
</cp:coreProperties>
</file>